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08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9" w:type="dxa"/>
          <w:left w:w="0" w:type="dxa"/>
          <w:right w:w="72" w:type="dxa"/>
        </w:tblCellMar>
        <w:tblLook w:val="04A0" w:firstRow="1" w:lastRow="0" w:firstColumn="1" w:lastColumn="0" w:noHBand="0" w:noVBand="1"/>
      </w:tblPr>
      <w:tblGrid>
        <w:gridCol w:w="10014"/>
        <w:gridCol w:w="66"/>
      </w:tblGrid>
      <w:tr w:rsidR="001851A9" w:rsidRPr="002A10CA" w:rsidTr="00A046AF">
        <w:trPr>
          <w:trHeight w:val="256"/>
          <w:jc w:val="center"/>
        </w:trPr>
        <w:tc>
          <w:tcPr>
            <w:tcW w:w="10080" w:type="dxa"/>
            <w:gridSpan w:val="2"/>
          </w:tcPr>
          <w:p w:rsidR="001851A9" w:rsidRPr="002A10CA" w:rsidRDefault="00292D02" w:rsidP="00C62030">
            <w:pPr>
              <w:pStyle w:val="SectionTitle"/>
              <w:rPr>
                <w:sz w:val="24"/>
              </w:rPr>
            </w:pPr>
            <w:sdt>
              <w:sdtPr>
                <w:rPr>
                  <w:sz w:val="24"/>
                </w:rPr>
                <w:id w:val="1481961"/>
                <w:placeholder>
                  <w:docPart w:val="1D817595410247B39A9BB0A33AA6C79A"/>
                </w:placeholder>
              </w:sdtPr>
              <w:sdtEndPr/>
              <w:sdtContent>
                <w:r w:rsidR="00C62030" w:rsidRPr="002A10CA">
                  <w:rPr>
                    <w:sz w:val="24"/>
                  </w:rPr>
                  <w:t>About Me</w:t>
                </w:r>
              </w:sdtContent>
            </w:sdt>
          </w:p>
        </w:tc>
      </w:tr>
      <w:tr w:rsidR="001851A9" w:rsidRPr="002A10CA" w:rsidTr="00A046AF">
        <w:trPr>
          <w:trHeight w:val="257"/>
          <w:jc w:val="center"/>
        </w:trPr>
        <w:tc>
          <w:tcPr>
            <w:tcW w:w="10080" w:type="dxa"/>
            <w:gridSpan w:val="2"/>
          </w:tcPr>
          <w:sdt>
            <w:sdtPr>
              <w:rPr>
                <w:sz w:val="24"/>
              </w:rPr>
              <w:id w:val="1482153"/>
              <w:placeholder>
                <w:docPart w:val="A7385DF10E4E4BD6AB184CBF55FADEA3"/>
              </w:placeholder>
            </w:sdtPr>
            <w:sdtEndPr/>
            <w:sdtContent>
              <w:p w:rsidR="001851A9" w:rsidRPr="002A10CA" w:rsidRDefault="00C62030" w:rsidP="00D967FE">
                <w:pPr>
                  <w:pStyle w:val="Sectiondetails"/>
                  <w:rPr>
                    <w:sz w:val="24"/>
                  </w:rPr>
                </w:pPr>
                <w:r w:rsidRPr="002A10CA">
                  <w:rPr>
                    <w:color w:val="auto"/>
                    <w:sz w:val="24"/>
                  </w:rPr>
                  <w:t xml:space="preserve">I am a </w:t>
                </w:r>
                <w:r w:rsidR="00D967FE" w:rsidRPr="002A10CA">
                  <w:rPr>
                    <w:color w:val="auto"/>
                    <w:sz w:val="24"/>
                  </w:rPr>
                  <w:t>recent graduate of</w:t>
                </w:r>
                <w:r w:rsidRPr="002A10CA">
                  <w:rPr>
                    <w:color w:val="auto"/>
                    <w:sz w:val="24"/>
                  </w:rPr>
                  <w:t xml:space="preserve"> I</w:t>
                </w:r>
                <w:r w:rsidR="00D42D32" w:rsidRPr="002A10CA">
                  <w:rPr>
                    <w:color w:val="auto"/>
                    <w:sz w:val="24"/>
                  </w:rPr>
                  <w:t>llinois Institute of Technology</w:t>
                </w:r>
                <w:r w:rsidRPr="002A10CA">
                  <w:rPr>
                    <w:color w:val="auto"/>
                    <w:sz w:val="24"/>
                  </w:rPr>
                  <w:t xml:space="preserve"> </w:t>
                </w:r>
                <w:r w:rsidR="007F27A5" w:rsidRPr="002A10CA">
                  <w:rPr>
                    <w:color w:val="auto"/>
                    <w:sz w:val="24"/>
                  </w:rPr>
                  <w:t xml:space="preserve">with a passion for web and application development.  </w:t>
                </w:r>
                <w:r w:rsidR="00D43B8C" w:rsidRPr="002A10CA">
                  <w:rPr>
                    <w:rFonts w:cs="Arial"/>
                    <w:color w:val="auto"/>
                    <w:sz w:val="24"/>
                    <w:szCs w:val="28"/>
                  </w:rPr>
                  <w:t>I would make a great addition to your team because of my willingness to learn new skills, collaborate with others, and take on rewarding challenges</w:t>
                </w:r>
              </w:p>
            </w:sdtContent>
          </w:sdt>
        </w:tc>
      </w:tr>
      <w:tr w:rsidR="001851A9" w:rsidRPr="002A10CA" w:rsidTr="00A046AF">
        <w:tblPrEx>
          <w:tblCellMar>
            <w:top w:w="0" w:type="dxa"/>
            <w:left w:w="108" w:type="dxa"/>
            <w:right w:w="108" w:type="dxa"/>
          </w:tblCellMar>
        </w:tblPrEx>
        <w:trPr>
          <w:gridAfter w:val="1"/>
          <w:wAfter w:w="66" w:type="dxa"/>
          <w:trHeight w:val="223"/>
          <w:jc w:val="center"/>
        </w:trPr>
        <w:tc>
          <w:tcPr>
            <w:tcW w:w="10014" w:type="dxa"/>
          </w:tcPr>
          <w:p w:rsidR="00D43B8C" w:rsidRDefault="00D43B8C" w:rsidP="00500AD3">
            <w:pPr>
              <w:pStyle w:val="SectionTitle"/>
              <w:ind w:left="-108"/>
              <w:rPr>
                <w:sz w:val="24"/>
              </w:rPr>
            </w:pPr>
          </w:p>
          <w:p w:rsidR="002A10CA" w:rsidRDefault="002A10CA" w:rsidP="00500AD3">
            <w:pPr>
              <w:pStyle w:val="SectionTitle"/>
              <w:ind w:left="-108"/>
              <w:rPr>
                <w:sz w:val="24"/>
              </w:rPr>
            </w:pPr>
            <w:r>
              <w:rPr>
                <w:sz w:val="24"/>
              </w:rPr>
              <w:t>Experience</w:t>
            </w:r>
          </w:p>
          <w:p w:rsidR="002A10CA" w:rsidRDefault="002A10CA" w:rsidP="00500AD3">
            <w:pPr>
              <w:pStyle w:val="SectionTitle"/>
              <w:ind w:left="-108"/>
              <w:rPr>
                <w:rFonts w:asciiTheme="minorHAnsi" w:hAnsiTheme="minorHAnsi" w:cstheme="minorHAnsi"/>
                <w:b w:val="0"/>
                <w:color w:val="auto"/>
                <w:sz w:val="24"/>
              </w:rPr>
            </w:pPr>
            <w:r>
              <w:rPr>
                <w:rFonts w:asciiTheme="minorHAnsi" w:hAnsiTheme="minorHAnsi" w:cstheme="minorHAnsi"/>
                <w:b w:val="0"/>
                <w:color w:val="auto"/>
                <w:sz w:val="24"/>
              </w:rPr>
              <w:t xml:space="preserve">- </w:t>
            </w:r>
            <w:r w:rsidR="004A4EEE">
              <w:rPr>
                <w:rFonts w:asciiTheme="minorHAnsi" w:hAnsiTheme="minorHAnsi" w:cstheme="minorHAnsi"/>
                <w:b w:val="0"/>
                <w:color w:val="auto"/>
                <w:sz w:val="24"/>
              </w:rPr>
              <w:t xml:space="preserve">  </w:t>
            </w:r>
            <w:r>
              <w:rPr>
                <w:rFonts w:asciiTheme="minorHAnsi" w:hAnsiTheme="minorHAnsi" w:cstheme="minorHAnsi"/>
                <w:b w:val="0"/>
                <w:color w:val="auto"/>
                <w:sz w:val="24"/>
              </w:rPr>
              <w:t>built dynamic sin</w:t>
            </w:r>
            <w:r w:rsidR="00BD63E7">
              <w:rPr>
                <w:rFonts w:asciiTheme="minorHAnsi" w:hAnsiTheme="minorHAnsi" w:cstheme="minorHAnsi"/>
                <w:b w:val="0"/>
                <w:color w:val="auto"/>
                <w:sz w:val="24"/>
              </w:rPr>
              <w:t>gle page and multi-page websites</w:t>
            </w:r>
          </w:p>
          <w:p w:rsidR="00852736" w:rsidRPr="00852736" w:rsidRDefault="00852736" w:rsidP="00500AD3">
            <w:pPr>
              <w:pStyle w:val="SectionTitle"/>
              <w:ind w:left="-108"/>
              <w:rPr>
                <w:rFonts w:asciiTheme="minorHAnsi" w:hAnsiTheme="minorHAnsi" w:cstheme="minorHAnsi"/>
                <w:b w:val="0"/>
                <w:sz w:val="24"/>
              </w:rPr>
            </w:pPr>
            <w:r>
              <w:rPr>
                <w:rFonts w:asciiTheme="minorHAnsi" w:hAnsiTheme="minorHAnsi" w:cstheme="minorHAnsi"/>
                <w:b w:val="0"/>
                <w:color w:val="auto"/>
                <w:sz w:val="24"/>
              </w:rPr>
              <w:t>-</w:t>
            </w:r>
            <w:r w:rsidR="00F37650">
              <w:rPr>
                <w:rFonts w:asciiTheme="minorHAnsi" w:hAnsiTheme="minorHAnsi" w:cstheme="minorHAnsi"/>
                <w:b w:val="0"/>
                <w:color w:val="auto"/>
                <w:sz w:val="24"/>
              </w:rPr>
              <w:t xml:space="preserve"> </w:t>
            </w:r>
            <w:r w:rsidR="004A4EEE">
              <w:rPr>
                <w:rFonts w:asciiTheme="minorHAnsi" w:hAnsiTheme="minorHAnsi" w:cstheme="minorHAnsi"/>
                <w:b w:val="0"/>
                <w:color w:val="auto"/>
                <w:sz w:val="24"/>
              </w:rPr>
              <w:t xml:space="preserve">  </w:t>
            </w:r>
            <w:r>
              <w:rPr>
                <w:rFonts w:asciiTheme="minorHAnsi" w:hAnsiTheme="minorHAnsi" w:cstheme="minorHAnsi"/>
                <w:b w:val="0"/>
                <w:color w:val="auto"/>
                <w:sz w:val="24"/>
              </w:rPr>
              <w:t xml:space="preserve">functioned under various job titles for school projects such as </w:t>
            </w:r>
            <w:r w:rsidRPr="00852736">
              <w:rPr>
                <w:rFonts w:asciiTheme="minorHAnsi" w:hAnsiTheme="minorHAnsi" w:cstheme="minorHAnsi"/>
                <w:b w:val="0"/>
                <w:sz w:val="24"/>
              </w:rPr>
              <w:t>UI/UX Designer, Web Developer, IT Operations, and Project Manager</w:t>
            </w:r>
            <w:r>
              <w:rPr>
                <w:rFonts w:asciiTheme="minorHAnsi" w:hAnsiTheme="minorHAnsi" w:cstheme="minorHAnsi"/>
                <w:b w:val="0"/>
                <w:sz w:val="24"/>
              </w:rPr>
              <w:t>.</w:t>
            </w:r>
            <w:bookmarkStart w:id="0" w:name="_GoBack"/>
            <w:bookmarkEnd w:id="0"/>
          </w:p>
          <w:p w:rsidR="002A10CA" w:rsidRPr="002A10CA" w:rsidRDefault="002A10CA" w:rsidP="00500AD3">
            <w:pPr>
              <w:pStyle w:val="SectionTitle"/>
              <w:ind w:left="-108"/>
              <w:rPr>
                <w:sz w:val="24"/>
              </w:rPr>
            </w:pPr>
          </w:p>
          <w:sdt>
            <w:sdtPr>
              <w:rPr>
                <w:sz w:val="24"/>
              </w:rPr>
              <w:id w:val="7190005"/>
              <w:placeholder>
                <w:docPart w:val="67E592B3F33A44E3BA52098BDD4DA6C6"/>
              </w:placeholder>
            </w:sdtPr>
            <w:sdtEndPr/>
            <w:sdtContent>
              <w:p w:rsidR="001851A9" w:rsidRPr="002A10CA" w:rsidRDefault="00500AD3" w:rsidP="00500AD3">
                <w:pPr>
                  <w:pStyle w:val="SectionTitle"/>
                  <w:ind w:left="-108"/>
                  <w:rPr>
                    <w:sz w:val="24"/>
                  </w:rPr>
                </w:pPr>
                <w:r w:rsidRPr="002A10CA">
                  <w:rPr>
                    <w:sz w:val="24"/>
                  </w:rPr>
                  <w:t>Skills</w:t>
                </w:r>
              </w:p>
            </w:sdtContent>
          </w:sdt>
        </w:tc>
      </w:tr>
      <w:tr w:rsidR="001851A9" w:rsidRPr="002A10CA" w:rsidTr="00A046AF">
        <w:tblPrEx>
          <w:tblCellMar>
            <w:top w:w="0" w:type="dxa"/>
            <w:left w:w="108" w:type="dxa"/>
            <w:right w:w="108" w:type="dxa"/>
          </w:tblCellMar>
        </w:tblPrEx>
        <w:trPr>
          <w:gridAfter w:val="1"/>
          <w:wAfter w:w="66" w:type="dxa"/>
          <w:trHeight w:val="223"/>
          <w:jc w:val="center"/>
        </w:trPr>
        <w:tc>
          <w:tcPr>
            <w:tcW w:w="10014" w:type="dxa"/>
          </w:tcPr>
          <w:p w:rsidR="001851A9" w:rsidRPr="002A10CA" w:rsidRDefault="00500AD3" w:rsidP="002D63FB">
            <w:pPr>
              <w:pStyle w:val="Sectiondetails"/>
              <w:numPr>
                <w:ilvl w:val="0"/>
                <w:numId w:val="6"/>
              </w:numPr>
              <w:rPr>
                <w:sz w:val="24"/>
              </w:rPr>
            </w:pPr>
            <w:r w:rsidRPr="002A10CA">
              <w:rPr>
                <w:sz w:val="24"/>
              </w:rPr>
              <w:t>Proficient in: HTML</w:t>
            </w:r>
            <w:r w:rsidR="00BC60E4" w:rsidRPr="002A10CA">
              <w:rPr>
                <w:sz w:val="24"/>
              </w:rPr>
              <w:t>5</w:t>
            </w:r>
            <w:r w:rsidRPr="002A10CA">
              <w:rPr>
                <w:sz w:val="24"/>
              </w:rPr>
              <w:t>, CSS</w:t>
            </w:r>
            <w:r w:rsidR="00BC60E4" w:rsidRPr="002A10CA">
              <w:rPr>
                <w:sz w:val="24"/>
              </w:rPr>
              <w:t>3</w:t>
            </w:r>
            <w:r w:rsidR="002D63FB" w:rsidRPr="002A10CA">
              <w:rPr>
                <w:sz w:val="24"/>
              </w:rPr>
              <w:t>/Sass</w:t>
            </w:r>
            <w:r w:rsidR="008F7D5B">
              <w:rPr>
                <w:sz w:val="24"/>
              </w:rPr>
              <w:t>/Bootstrap, JavaScript</w:t>
            </w:r>
            <w:r w:rsidR="005F3EA7" w:rsidRPr="002A10CA">
              <w:rPr>
                <w:sz w:val="24"/>
              </w:rPr>
              <w:t>,</w:t>
            </w:r>
            <w:r w:rsidRPr="002A10CA">
              <w:rPr>
                <w:sz w:val="24"/>
              </w:rPr>
              <w:t xml:space="preserve"> </w:t>
            </w:r>
            <w:r w:rsidR="007541A4" w:rsidRPr="002A10CA">
              <w:rPr>
                <w:sz w:val="24"/>
              </w:rPr>
              <w:t>AngularJS</w:t>
            </w:r>
            <w:r w:rsidR="00BC60E4" w:rsidRPr="002A10CA">
              <w:rPr>
                <w:sz w:val="24"/>
              </w:rPr>
              <w:t>, My</w:t>
            </w:r>
            <w:r w:rsidRPr="002A10CA">
              <w:rPr>
                <w:sz w:val="24"/>
              </w:rPr>
              <w:t xml:space="preserve">SQL </w:t>
            </w:r>
          </w:p>
        </w:tc>
      </w:tr>
      <w:tr w:rsidR="001851A9" w:rsidRPr="002A10CA" w:rsidTr="00A046AF">
        <w:tblPrEx>
          <w:tblCellMar>
            <w:top w:w="0" w:type="dxa"/>
            <w:left w:w="108" w:type="dxa"/>
            <w:right w:w="108" w:type="dxa"/>
          </w:tblCellMar>
        </w:tblPrEx>
        <w:trPr>
          <w:gridAfter w:val="1"/>
          <w:wAfter w:w="66" w:type="dxa"/>
          <w:trHeight w:val="223"/>
          <w:jc w:val="center"/>
        </w:trPr>
        <w:tc>
          <w:tcPr>
            <w:tcW w:w="10014" w:type="dxa"/>
          </w:tcPr>
          <w:p w:rsidR="001851A9" w:rsidRPr="002A10CA" w:rsidRDefault="00292D02" w:rsidP="00FB207E">
            <w:pPr>
              <w:pStyle w:val="Sectiondetails"/>
              <w:numPr>
                <w:ilvl w:val="0"/>
                <w:numId w:val="6"/>
              </w:numPr>
              <w:rPr>
                <w:sz w:val="24"/>
              </w:rPr>
            </w:pPr>
            <w:sdt>
              <w:sdtPr>
                <w:rPr>
                  <w:sz w:val="24"/>
                </w:rPr>
                <w:id w:val="7190008"/>
                <w:placeholder>
                  <w:docPart w:val="88D94B49D9E1476A8033FD7B5120759C"/>
                </w:placeholder>
              </w:sdtPr>
              <w:sdtEndPr/>
              <w:sdtContent>
                <w:r w:rsidR="00500AD3" w:rsidRPr="002A10CA">
                  <w:rPr>
                    <w:sz w:val="24"/>
                  </w:rPr>
                  <w:t xml:space="preserve">Experience using: </w:t>
                </w:r>
                <w:r w:rsidR="002D63FB" w:rsidRPr="002A10CA">
                  <w:rPr>
                    <w:sz w:val="24"/>
                  </w:rPr>
                  <w:t xml:space="preserve">Java, </w:t>
                </w:r>
                <w:r w:rsidR="005F3EA7" w:rsidRPr="002A10CA">
                  <w:rPr>
                    <w:sz w:val="24"/>
                  </w:rPr>
                  <w:t xml:space="preserve">Python, </w:t>
                </w:r>
                <w:r w:rsidR="00852736">
                  <w:rPr>
                    <w:sz w:val="24"/>
                  </w:rPr>
                  <w:t>MongoDB</w:t>
                </w:r>
                <w:r w:rsidR="00500AD3" w:rsidRPr="002A10CA">
                  <w:rPr>
                    <w:sz w:val="24"/>
                  </w:rPr>
                  <w:t xml:space="preserve">, C++, Git </w:t>
                </w:r>
              </w:sdtContent>
            </w:sdt>
            <w:r w:rsidR="00FA1921" w:rsidRPr="002A10CA">
              <w:rPr>
                <w:sz w:val="24"/>
              </w:rPr>
              <w:t xml:space="preserve">, </w:t>
            </w:r>
            <w:r w:rsidR="00BC60E4" w:rsidRPr="002A10CA">
              <w:rPr>
                <w:sz w:val="24"/>
              </w:rPr>
              <w:t xml:space="preserve">PHP, </w:t>
            </w:r>
            <w:r w:rsidR="002D63FB" w:rsidRPr="002A10CA">
              <w:rPr>
                <w:sz w:val="24"/>
              </w:rPr>
              <w:t>Node/</w:t>
            </w:r>
            <w:r w:rsidR="00FB207E" w:rsidRPr="002A10CA">
              <w:rPr>
                <w:sz w:val="24"/>
              </w:rPr>
              <w:t>Express</w:t>
            </w:r>
            <w:r w:rsidR="00BC60E4" w:rsidRPr="002A10CA">
              <w:rPr>
                <w:sz w:val="24"/>
              </w:rPr>
              <w:t xml:space="preserve">, </w:t>
            </w:r>
            <w:proofErr w:type="spellStart"/>
            <w:r w:rsidR="00FA1921" w:rsidRPr="002A10CA">
              <w:rPr>
                <w:sz w:val="24"/>
              </w:rPr>
              <w:t>AutoCad</w:t>
            </w:r>
            <w:proofErr w:type="spellEnd"/>
          </w:p>
        </w:tc>
      </w:tr>
      <w:tr w:rsidR="001851A9" w:rsidRPr="002A10CA" w:rsidTr="00A046AF">
        <w:tblPrEx>
          <w:tblCellMar>
            <w:top w:w="0" w:type="dxa"/>
            <w:left w:w="108" w:type="dxa"/>
            <w:right w:w="108" w:type="dxa"/>
          </w:tblCellMar>
        </w:tblPrEx>
        <w:trPr>
          <w:gridAfter w:val="1"/>
          <w:wAfter w:w="66" w:type="dxa"/>
          <w:trHeight w:val="223"/>
          <w:jc w:val="center"/>
        </w:trPr>
        <w:tc>
          <w:tcPr>
            <w:tcW w:w="10014" w:type="dxa"/>
          </w:tcPr>
          <w:sdt>
            <w:sdtPr>
              <w:rPr>
                <w:sz w:val="24"/>
              </w:rPr>
              <w:id w:val="7190009"/>
              <w:placeholder>
                <w:docPart w:val="A8149D93D7BC4B4EA9A11B8790720ABB"/>
              </w:placeholder>
            </w:sdtPr>
            <w:sdtEndPr/>
            <w:sdtContent>
              <w:p w:rsidR="00E67E8C" w:rsidRPr="00852736" w:rsidRDefault="00C62030" w:rsidP="00C62030">
                <w:pPr>
                  <w:pStyle w:val="Sectiondetails"/>
                  <w:numPr>
                    <w:ilvl w:val="0"/>
                    <w:numId w:val="6"/>
                  </w:numPr>
                  <w:rPr>
                    <w:sz w:val="24"/>
                  </w:rPr>
                </w:pPr>
                <w:r w:rsidRPr="00852736">
                  <w:rPr>
                    <w:sz w:val="24"/>
                  </w:rPr>
                  <w:t>Understanding of risk and information systems control (CRISC)</w:t>
                </w:r>
              </w:p>
              <w:p w:rsidR="001851A9" w:rsidRPr="002A10CA" w:rsidRDefault="00E67E8C" w:rsidP="00C62030">
                <w:pPr>
                  <w:pStyle w:val="Sectiondetails"/>
                  <w:numPr>
                    <w:ilvl w:val="0"/>
                    <w:numId w:val="6"/>
                  </w:numPr>
                  <w:rPr>
                    <w:sz w:val="24"/>
                  </w:rPr>
                </w:pPr>
                <w:r w:rsidRPr="002A10CA">
                  <w:rPr>
                    <w:sz w:val="24"/>
                  </w:rPr>
                  <w:t>Foundations in Agile Dev-Ops Programming and following coding standards</w:t>
                </w:r>
              </w:p>
            </w:sdtContent>
          </w:sdt>
        </w:tc>
      </w:tr>
      <w:tr w:rsidR="001851A9" w:rsidRPr="002A10CA" w:rsidTr="00A046AF">
        <w:tblPrEx>
          <w:tblCellMar>
            <w:top w:w="0" w:type="dxa"/>
            <w:left w:w="108" w:type="dxa"/>
            <w:right w:w="108" w:type="dxa"/>
          </w:tblCellMar>
        </w:tblPrEx>
        <w:trPr>
          <w:gridAfter w:val="1"/>
          <w:wAfter w:w="66" w:type="dxa"/>
          <w:trHeight w:val="227"/>
          <w:jc w:val="center"/>
        </w:trPr>
        <w:tc>
          <w:tcPr>
            <w:tcW w:w="10014" w:type="dxa"/>
          </w:tcPr>
          <w:p w:rsidR="00FA1921" w:rsidRPr="002A10CA" w:rsidRDefault="00FA1921">
            <w:pPr>
              <w:pStyle w:val="SectionTitle"/>
              <w:rPr>
                <w:sz w:val="24"/>
              </w:rPr>
            </w:pPr>
          </w:p>
          <w:sdt>
            <w:sdtPr>
              <w:rPr>
                <w:sz w:val="24"/>
              </w:rPr>
              <w:id w:val="1483997"/>
              <w:placeholder>
                <w:docPart w:val="4BCFA0286F1144B6AAEF9D5A73648AEA"/>
              </w:placeholder>
              <w:showingPlcHdr/>
            </w:sdtPr>
            <w:sdtEndPr/>
            <w:sdtContent>
              <w:p w:rsidR="001851A9" w:rsidRPr="002A10CA" w:rsidRDefault="005C23F7">
                <w:pPr>
                  <w:pStyle w:val="SectionTitle"/>
                  <w:rPr>
                    <w:sz w:val="24"/>
                  </w:rPr>
                </w:pPr>
                <w:r w:rsidRPr="002A10CA">
                  <w:rPr>
                    <w:sz w:val="24"/>
                  </w:rPr>
                  <w:t>Academic Education</w:t>
                </w:r>
              </w:p>
            </w:sdtContent>
          </w:sdt>
        </w:tc>
      </w:tr>
      <w:tr w:rsidR="001851A9" w:rsidRPr="002A10CA" w:rsidTr="00A046AF">
        <w:tblPrEx>
          <w:tblCellMar>
            <w:top w:w="0" w:type="dxa"/>
            <w:left w:w="108" w:type="dxa"/>
            <w:right w:w="108" w:type="dxa"/>
          </w:tblCellMar>
        </w:tblPrEx>
        <w:trPr>
          <w:gridAfter w:val="1"/>
          <w:wAfter w:w="66" w:type="dxa"/>
          <w:trHeight w:val="126"/>
          <w:jc w:val="center"/>
        </w:trPr>
        <w:tc>
          <w:tcPr>
            <w:tcW w:w="10014" w:type="dxa"/>
          </w:tcPr>
          <w:p w:rsidR="001851A9" w:rsidRPr="002A10CA" w:rsidRDefault="00292D02" w:rsidP="00A046AF">
            <w:pPr>
              <w:pStyle w:val="Sectiondetails"/>
              <w:rPr>
                <w:sz w:val="24"/>
              </w:rPr>
            </w:pPr>
            <w:sdt>
              <w:sdtPr>
                <w:rPr>
                  <w:sz w:val="24"/>
                </w:rPr>
                <w:id w:val="1483987"/>
                <w:placeholder>
                  <w:docPart w:val="533594C98466485C92C15E3573AF22C0"/>
                </w:placeholder>
                <w:showingPlcHdr/>
              </w:sdtPr>
              <w:sdtEndPr/>
              <w:sdtContent>
                <w:r w:rsidR="005C23F7" w:rsidRPr="002A10CA">
                  <w:rPr>
                    <w:sz w:val="24"/>
                  </w:rPr>
                  <w:t>Dates of Attendance :</w:t>
                </w:r>
              </w:sdtContent>
            </w:sdt>
            <w:r w:rsidR="005C23F7" w:rsidRPr="002A10CA">
              <w:rPr>
                <w:sz w:val="24"/>
              </w:rPr>
              <w:t xml:space="preserve">   </w:t>
            </w:r>
            <w:sdt>
              <w:sdtPr>
                <w:rPr>
                  <w:sz w:val="24"/>
                </w:rPr>
                <w:id w:val="1483989"/>
                <w:placeholder>
                  <w:docPart w:val="20B7B6C9847E41DE939E5AA8DEBECB79"/>
                </w:placeholder>
                <w:date w:fullDate="2014-08-24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A046AF" w:rsidRPr="002A10CA">
                  <w:rPr>
                    <w:sz w:val="24"/>
                  </w:rPr>
                  <w:t>8/24/2014</w:t>
                </w:r>
              </w:sdtContent>
            </w:sdt>
            <w:r w:rsidR="005C23F7" w:rsidRPr="002A10CA">
              <w:rPr>
                <w:sz w:val="24"/>
              </w:rPr>
              <w:t xml:space="preserve">  </w:t>
            </w:r>
            <w:sdt>
              <w:sdtPr>
                <w:rPr>
                  <w:sz w:val="24"/>
                </w:rPr>
                <w:id w:val="505558"/>
                <w:placeholder>
                  <w:docPart w:val="1AF7628AED81479DB6B69AECEE56B4C8"/>
                </w:placeholder>
                <w:showingPlcHdr/>
              </w:sdtPr>
              <w:sdtEndPr/>
              <w:sdtContent>
                <w:r w:rsidR="005C23F7" w:rsidRPr="002A10CA">
                  <w:rPr>
                    <w:sz w:val="24"/>
                  </w:rPr>
                  <w:t>To</w:t>
                </w:r>
              </w:sdtContent>
            </w:sdt>
            <w:r w:rsidR="005C23F7" w:rsidRPr="002A10CA">
              <w:rPr>
                <w:sz w:val="24"/>
              </w:rPr>
              <w:t xml:space="preserve"> </w:t>
            </w:r>
            <w:sdt>
              <w:sdtPr>
                <w:rPr>
                  <w:sz w:val="24"/>
                </w:rPr>
                <w:id w:val="1483991"/>
                <w:placeholder>
                  <w:docPart w:val="9231EAD17FD94FDE8F0993C0F85B2E09"/>
                </w:placeholder>
                <w:date w:fullDate="2018-08-15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DB4755" w:rsidRPr="002A10CA">
                  <w:rPr>
                    <w:sz w:val="24"/>
                  </w:rPr>
                  <w:t>8/15/2018</w:t>
                </w:r>
              </w:sdtContent>
            </w:sdt>
          </w:p>
        </w:tc>
      </w:tr>
      <w:tr w:rsidR="001851A9" w:rsidRPr="002A10CA" w:rsidTr="00A046AF">
        <w:tblPrEx>
          <w:tblCellMar>
            <w:top w:w="0" w:type="dxa"/>
            <w:left w:w="108" w:type="dxa"/>
            <w:right w:w="108" w:type="dxa"/>
          </w:tblCellMar>
        </w:tblPrEx>
        <w:trPr>
          <w:gridAfter w:val="1"/>
          <w:wAfter w:w="66" w:type="dxa"/>
          <w:trHeight w:val="239"/>
          <w:jc w:val="center"/>
        </w:trPr>
        <w:tc>
          <w:tcPr>
            <w:tcW w:w="10014" w:type="dxa"/>
          </w:tcPr>
          <w:p w:rsidR="001851A9" w:rsidRPr="002A10CA" w:rsidRDefault="00292D02" w:rsidP="00A046AF">
            <w:pPr>
              <w:pStyle w:val="Sectiondetails"/>
              <w:rPr>
                <w:sz w:val="24"/>
              </w:rPr>
            </w:pPr>
            <w:sdt>
              <w:sdtPr>
                <w:rPr>
                  <w:sz w:val="24"/>
                </w:rPr>
                <w:id w:val="1484004"/>
                <w:placeholder>
                  <w:docPart w:val="A566622B82834C04BCC68324EA6B6D58"/>
                </w:placeholder>
              </w:sdtPr>
              <w:sdtEndPr/>
              <w:sdtContent>
                <w:r w:rsidR="00A046AF" w:rsidRPr="002A10CA">
                  <w:rPr>
                    <w:sz w:val="24"/>
                  </w:rPr>
                  <w:t>Illinois Institute of Technology</w:t>
                </w:r>
              </w:sdtContent>
            </w:sdt>
            <w:r w:rsidR="005C23F7" w:rsidRPr="002A10CA">
              <w:rPr>
                <w:sz w:val="24"/>
              </w:rPr>
              <w:t xml:space="preserve">  </w:t>
            </w:r>
            <w:sdt>
              <w:sdtPr>
                <w:rPr>
                  <w:sz w:val="24"/>
                </w:rPr>
                <w:id w:val="1483993"/>
                <w:placeholder>
                  <w:docPart w:val="EFD81298F74D41B0BCECD09C075B141E"/>
                </w:placeholder>
              </w:sdtPr>
              <w:sdtEndPr/>
              <w:sdtContent>
                <w:r w:rsidR="00A046AF" w:rsidRPr="002A10CA">
                  <w:rPr>
                    <w:sz w:val="24"/>
                  </w:rPr>
                  <w:t>Chicago, Illinois</w:t>
                </w:r>
              </w:sdtContent>
            </w:sdt>
          </w:p>
        </w:tc>
      </w:tr>
      <w:tr w:rsidR="001851A9" w:rsidRPr="002A10CA" w:rsidTr="00A046AF">
        <w:tblPrEx>
          <w:tblCellMar>
            <w:top w:w="0" w:type="dxa"/>
            <w:left w:w="108" w:type="dxa"/>
            <w:right w:w="108" w:type="dxa"/>
          </w:tblCellMar>
        </w:tblPrEx>
        <w:trPr>
          <w:gridAfter w:val="1"/>
          <w:wAfter w:w="66" w:type="dxa"/>
          <w:trHeight w:val="223"/>
          <w:jc w:val="center"/>
        </w:trPr>
        <w:sdt>
          <w:sdtPr>
            <w:rPr>
              <w:sz w:val="24"/>
            </w:rPr>
            <w:id w:val="1484061"/>
            <w:placeholder>
              <w:docPart w:val="9911A27670B84D88B5536E8EE558125D"/>
            </w:placeholder>
          </w:sdtPr>
          <w:sdtEndPr/>
          <w:sdtContent>
            <w:tc>
              <w:tcPr>
                <w:tcW w:w="10014" w:type="dxa"/>
              </w:tcPr>
              <w:p w:rsidR="001851A9" w:rsidRPr="002A10CA" w:rsidRDefault="00A046AF" w:rsidP="00E67E8C">
                <w:pPr>
                  <w:pStyle w:val="Sectiondetails"/>
                  <w:rPr>
                    <w:sz w:val="24"/>
                  </w:rPr>
                </w:pPr>
                <w:r w:rsidRPr="002A10CA">
                  <w:rPr>
                    <w:sz w:val="24"/>
                  </w:rPr>
                  <w:t>GPA 3.70, Bachelor’s Degree</w:t>
                </w:r>
              </w:p>
            </w:tc>
          </w:sdtContent>
        </w:sdt>
      </w:tr>
      <w:tr w:rsidR="001851A9" w:rsidRPr="002A10CA" w:rsidTr="003B75BB">
        <w:tblPrEx>
          <w:tblCellMar>
            <w:top w:w="0" w:type="dxa"/>
            <w:left w:w="108" w:type="dxa"/>
            <w:right w:w="108" w:type="dxa"/>
          </w:tblCellMar>
        </w:tblPrEx>
        <w:trPr>
          <w:gridAfter w:val="1"/>
          <w:wAfter w:w="66" w:type="dxa"/>
          <w:trHeight w:val="2916"/>
          <w:jc w:val="center"/>
        </w:trPr>
        <w:tc>
          <w:tcPr>
            <w:tcW w:w="10014" w:type="dxa"/>
          </w:tcPr>
          <w:sdt>
            <w:sdtPr>
              <w:rPr>
                <w:sz w:val="24"/>
              </w:rPr>
              <w:id w:val="1483995"/>
              <w:placeholder>
                <w:docPart w:val="6468EFCCA4064E0493418401B479F3C8"/>
              </w:placeholder>
            </w:sdtPr>
            <w:sdtEndPr/>
            <w:sdtContent>
              <w:p w:rsidR="001851A9" w:rsidRPr="002A10CA" w:rsidRDefault="00A046AF" w:rsidP="003F51EC">
                <w:pPr>
                  <w:pStyle w:val="Bulletedlist"/>
                  <w:rPr>
                    <w:sz w:val="24"/>
                  </w:rPr>
                </w:pPr>
                <w:r w:rsidRPr="002A10CA">
                  <w:rPr>
                    <w:sz w:val="24"/>
                  </w:rPr>
                  <w:t>Major: Information Technology &amp; Management</w:t>
                </w:r>
              </w:p>
            </w:sdtContent>
          </w:sdt>
          <w:sdt>
            <w:sdtPr>
              <w:rPr>
                <w:sz w:val="24"/>
              </w:rPr>
              <w:id w:val="1483996"/>
              <w:placeholder>
                <w:docPart w:val="3B5F60315C9A44CEAD3A8C3DBBB970D3"/>
              </w:placeholder>
            </w:sdtPr>
            <w:sdtEndPr/>
            <w:sdtContent>
              <w:p w:rsidR="00A046AF" w:rsidRPr="002A10CA" w:rsidRDefault="00A046AF" w:rsidP="00A046AF">
                <w:pPr>
                  <w:pStyle w:val="Bulletedlist"/>
                  <w:rPr>
                    <w:sz w:val="24"/>
                  </w:rPr>
                </w:pPr>
                <w:r w:rsidRPr="002A10CA">
                  <w:rPr>
                    <w:sz w:val="24"/>
                  </w:rPr>
                  <w:t>Minor: Industrial Technology &amp; Management</w:t>
                </w:r>
              </w:p>
              <w:p w:rsidR="00FA1921" w:rsidRPr="002A10CA" w:rsidRDefault="00A046AF" w:rsidP="00A046AF">
                <w:pPr>
                  <w:pStyle w:val="Bulletedlist"/>
                  <w:rPr>
                    <w:sz w:val="24"/>
                  </w:rPr>
                </w:pPr>
                <w:r w:rsidRPr="002A10CA">
                  <w:rPr>
                    <w:sz w:val="24"/>
                  </w:rPr>
                  <w:t>Specialization: Web Design &amp; Application Development</w:t>
                </w:r>
              </w:p>
              <w:p w:rsidR="00FA1921" w:rsidRPr="002A10CA" w:rsidRDefault="00FA1921" w:rsidP="00A046AF">
                <w:pPr>
                  <w:pStyle w:val="Bulletedlist"/>
                  <w:rPr>
                    <w:sz w:val="24"/>
                  </w:rPr>
                </w:pPr>
                <w:r w:rsidRPr="002A10CA">
                  <w:rPr>
                    <w:sz w:val="24"/>
                  </w:rPr>
                  <w:t xml:space="preserve">Relevant Coursework: </w:t>
                </w:r>
              </w:p>
              <w:p w:rsidR="00E67E8C" w:rsidRPr="002A10CA" w:rsidRDefault="00E67E8C" w:rsidP="00E67E8C">
                <w:pPr>
                  <w:pStyle w:val="Bulletedlist"/>
                  <w:numPr>
                    <w:ilvl w:val="0"/>
                    <w:numId w:val="0"/>
                  </w:numPr>
                  <w:ind w:left="360"/>
                  <w:rPr>
                    <w:sz w:val="24"/>
                  </w:rPr>
                </w:pPr>
                <w:r w:rsidRPr="002A10CA">
                  <w:rPr>
                    <w:sz w:val="24"/>
                  </w:rPr>
                  <w:t xml:space="preserve">-  </w:t>
                </w:r>
                <w:r w:rsidR="00FA1921" w:rsidRPr="002A10CA">
                  <w:rPr>
                    <w:sz w:val="24"/>
                  </w:rPr>
                  <w:t>Web Site App Development, Open-Source Intelligent Device, Rich Internet Applications, System Integration, Ne</w:t>
                </w:r>
                <w:r w:rsidRPr="002A10CA">
                  <w:rPr>
                    <w:sz w:val="24"/>
                  </w:rPr>
                  <w:t>twork Admin &amp; Operations, Data Modeling &amp; Applications, Cyber Security Technologies, Open-Source Programming</w:t>
                </w:r>
              </w:p>
              <w:p w:rsidR="001851A9" w:rsidRPr="002A10CA" w:rsidRDefault="00E67E8C" w:rsidP="007541A4">
                <w:pPr>
                  <w:pStyle w:val="Bulletedlist"/>
                  <w:numPr>
                    <w:ilvl w:val="0"/>
                    <w:numId w:val="0"/>
                  </w:numPr>
                  <w:ind w:left="360"/>
                  <w:rPr>
                    <w:sz w:val="24"/>
                  </w:rPr>
                </w:pPr>
                <w:r w:rsidRPr="002A10CA">
                  <w:rPr>
                    <w:sz w:val="24"/>
                  </w:rPr>
                  <w:t xml:space="preserve">-  </w:t>
                </w:r>
                <w:r w:rsidR="00FA1921" w:rsidRPr="002A10CA">
                  <w:rPr>
                    <w:sz w:val="24"/>
                  </w:rPr>
                  <w:t>Project Management, Industrial Risk Management, Supply Chain Management, Industrial Enterprises, Statistics Analytics for Decision Making</w:t>
                </w:r>
              </w:p>
            </w:sdtContent>
          </w:sdt>
        </w:tc>
      </w:tr>
      <w:tr w:rsidR="001851A9" w:rsidRPr="002A10CA" w:rsidTr="00A046AF">
        <w:tblPrEx>
          <w:tblCellMar>
            <w:top w:w="0" w:type="dxa"/>
            <w:left w:w="108" w:type="dxa"/>
            <w:right w:w="108" w:type="dxa"/>
          </w:tblCellMar>
        </w:tblPrEx>
        <w:trPr>
          <w:gridAfter w:val="1"/>
          <w:wAfter w:w="66" w:type="dxa"/>
          <w:trHeight w:val="227"/>
          <w:jc w:val="center"/>
        </w:trPr>
        <w:tc>
          <w:tcPr>
            <w:tcW w:w="10014" w:type="dxa"/>
          </w:tcPr>
          <w:p w:rsidR="001851A9" w:rsidRPr="002A10CA" w:rsidRDefault="001851A9" w:rsidP="00AA1866">
            <w:pPr>
              <w:pStyle w:val="Sectiondetails"/>
              <w:rPr>
                <w:sz w:val="20"/>
              </w:rPr>
            </w:pPr>
          </w:p>
        </w:tc>
      </w:tr>
    </w:tbl>
    <w:sdt>
      <w:sdtPr>
        <w:rPr>
          <w:sz w:val="24"/>
        </w:rPr>
        <w:id w:val="-586692887"/>
        <w:placeholder>
          <w:docPart w:val="90BB45B78C7D4D299D9F0D2E3F580789"/>
        </w:placeholder>
      </w:sdtPr>
      <w:sdtEndPr>
        <w:rPr>
          <w:b w:val="0"/>
        </w:rPr>
      </w:sdtEndPr>
      <w:sdtContent>
        <w:p w:rsidR="007541A4" w:rsidRPr="002A10CA" w:rsidRDefault="007541A4" w:rsidP="007541A4">
          <w:pPr>
            <w:pStyle w:val="SectionTitle"/>
            <w:rPr>
              <w:sz w:val="24"/>
            </w:rPr>
          </w:pPr>
          <w:r w:rsidRPr="002A10CA">
            <w:rPr>
              <w:sz w:val="24"/>
            </w:rPr>
            <w:t xml:space="preserve">     </w:t>
          </w:r>
          <w:r w:rsidR="002D63FB" w:rsidRPr="002A10CA">
            <w:rPr>
              <w:sz w:val="24"/>
            </w:rPr>
            <w:t>Website/other</w:t>
          </w:r>
        </w:p>
        <w:p w:rsidR="001851A9" w:rsidRPr="002A10CA" w:rsidRDefault="00F351F5" w:rsidP="002D63FB">
          <w:pPr>
            <w:pStyle w:val="SectionTitle"/>
            <w:numPr>
              <w:ilvl w:val="0"/>
              <w:numId w:val="6"/>
            </w:numPr>
            <w:spacing w:after="0"/>
            <w:rPr>
              <w:b w:val="0"/>
              <w:sz w:val="24"/>
            </w:rPr>
          </w:pPr>
          <w:hyperlink r:id="rId8" w:history="1">
            <w:r w:rsidRPr="002A10CA">
              <w:rPr>
                <w:rStyle w:val="Hyperlink"/>
                <w:sz w:val="24"/>
              </w:rPr>
              <w:t>https://danielkolodziej.github.io</w:t>
            </w:r>
          </w:hyperlink>
        </w:p>
      </w:sdtContent>
    </w:sdt>
    <w:p w:rsidR="00F351F5" w:rsidRPr="002A10CA" w:rsidRDefault="00F351F5" w:rsidP="00F351F5">
      <w:pPr>
        <w:pStyle w:val="SectionTitle"/>
        <w:numPr>
          <w:ilvl w:val="0"/>
          <w:numId w:val="6"/>
        </w:numPr>
        <w:spacing w:after="0"/>
        <w:rPr>
          <w:b w:val="0"/>
          <w:sz w:val="24"/>
        </w:rPr>
      </w:pPr>
      <w:hyperlink r:id="rId9" w:history="1">
        <w:r w:rsidRPr="002A10CA">
          <w:rPr>
            <w:rStyle w:val="Hyperlink"/>
            <w:b w:val="0"/>
            <w:sz w:val="24"/>
          </w:rPr>
          <w:t>https://danielkolodziej.github.io/multi-page_portfolio</w:t>
        </w:r>
      </w:hyperlink>
    </w:p>
    <w:p w:rsidR="00F351F5" w:rsidRPr="00F351F5" w:rsidRDefault="00F351F5" w:rsidP="00F351F5">
      <w:pPr>
        <w:pStyle w:val="SectionTitle"/>
        <w:spacing w:after="0"/>
        <w:ind w:left="720"/>
        <w:rPr>
          <w:b w:val="0"/>
          <w:sz w:val="28"/>
        </w:rPr>
      </w:pPr>
    </w:p>
    <w:sectPr w:rsidR="00F351F5" w:rsidRPr="00F351F5" w:rsidSect="00565E5B">
      <w:headerReference w:type="default" r:id="rId10"/>
      <w:headerReference w:type="first" r:id="rId11"/>
      <w:pgSz w:w="12240" w:h="15840" w:code="1"/>
      <w:pgMar w:top="720" w:right="720" w:bottom="720" w:left="720" w:header="1008" w:footer="576" w:gutter="0"/>
      <w:pgBorders w:offsetFrom="page">
        <w:top w:val="single" w:sz="4" w:space="24" w:color="BFBFBF" w:themeColor="background1" w:themeShade="BF"/>
        <w:left w:val="single" w:sz="4" w:space="24" w:color="BFBFBF" w:themeColor="background1" w:themeShade="BF"/>
        <w:bottom w:val="single" w:sz="4" w:space="24" w:color="BFBFBF" w:themeColor="background1" w:themeShade="BF"/>
        <w:right w:val="single" w:sz="4" w:space="24" w:color="BFBFBF" w:themeColor="background1" w:themeShade="BF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2D02" w:rsidRDefault="00292D02">
      <w:pPr>
        <w:spacing w:after="0" w:line="240" w:lineRule="auto"/>
      </w:pPr>
      <w:r>
        <w:separator/>
      </w:r>
    </w:p>
  </w:endnote>
  <w:endnote w:type="continuationSeparator" w:id="0">
    <w:p w:rsidR="00292D02" w:rsidRDefault="00292D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2D02" w:rsidRDefault="00292D02">
      <w:pPr>
        <w:spacing w:after="0" w:line="240" w:lineRule="auto"/>
      </w:pPr>
      <w:r>
        <w:separator/>
      </w:r>
    </w:p>
  </w:footnote>
  <w:footnote w:type="continuationSeparator" w:id="0">
    <w:p w:rsidR="00292D02" w:rsidRDefault="00292D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08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29" w:type="dxa"/>
        <w:left w:w="0" w:type="dxa"/>
        <w:right w:w="72" w:type="dxa"/>
      </w:tblCellMar>
      <w:tblLook w:val="04A0" w:firstRow="1" w:lastRow="0" w:firstColumn="1" w:lastColumn="0" w:noHBand="0" w:noVBand="1"/>
    </w:tblPr>
    <w:tblGrid>
      <w:gridCol w:w="10080"/>
    </w:tblGrid>
    <w:tr w:rsidR="00AA1866" w:rsidRPr="00AA1866" w:rsidTr="00A11C70">
      <w:trPr>
        <w:trHeight w:val="335"/>
        <w:jc w:val="center"/>
      </w:trPr>
      <w:tc>
        <w:tcPr>
          <w:tcW w:w="10080" w:type="dxa"/>
        </w:tcPr>
        <w:p w:rsidR="00AA1866" w:rsidRPr="00AA1866" w:rsidRDefault="00292D02" w:rsidP="00AA1866">
          <w:pPr>
            <w:pStyle w:val="Name"/>
          </w:pPr>
          <w:sdt>
            <w:sdtPr>
              <w:rPr>
                <w:rStyle w:val="NameChar"/>
              </w:rPr>
              <w:id w:val="1421248710"/>
              <w:placeholder>
                <w:docPart w:val="CAB0FB3914214A7BAE19D97345D86D9A"/>
              </w:placeholder>
              <w:showingPlcHdr/>
            </w:sdtPr>
            <w:sdtEndPr>
              <w:rPr>
                <w:rStyle w:val="DefaultParagraphFont"/>
                <w:b/>
              </w:rPr>
            </w:sdtEndPr>
            <w:sdtContent>
              <w:r w:rsidR="00AA1866" w:rsidRPr="00AA1866">
                <w:rPr>
                  <w:rStyle w:val="NameChar"/>
                </w:rPr>
                <w:t>[</w:t>
              </w:r>
              <w:r w:rsidR="00AA1866" w:rsidRPr="00AA1866">
                <w:t>Your Name]</w:t>
              </w:r>
            </w:sdtContent>
          </w:sdt>
        </w:p>
      </w:tc>
    </w:tr>
    <w:tr w:rsidR="00AA1866" w:rsidRPr="00AA1866" w:rsidTr="00A11C70">
      <w:trPr>
        <w:trHeight w:val="329"/>
        <w:jc w:val="center"/>
      </w:trPr>
      <w:tc>
        <w:tcPr>
          <w:tcW w:w="10080" w:type="dxa"/>
        </w:tcPr>
        <w:p w:rsidR="00AA1866" w:rsidRPr="00AA1866" w:rsidRDefault="00292D02" w:rsidP="00AA1866">
          <w:pPr>
            <w:pStyle w:val="ContactInfo"/>
          </w:pPr>
          <w:sdt>
            <w:sdtPr>
              <w:rPr>
                <w:rStyle w:val="ContactInfoChar"/>
              </w:rPr>
              <w:id w:val="1421248711"/>
              <w:placeholder>
                <w:docPart w:val="41853C4C1E214901A17C9F9B15E80E71"/>
              </w:placeholder>
              <w:showingPlcHdr/>
            </w:sdtPr>
            <w:sdtEndPr>
              <w:rPr>
                <w:rStyle w:val="DefaultParagraphFont"/>
              </w:rPr>
            </w:sdtEndPr>
            <w:sdtContent>
              <w:r w:rsidR="00AA1866" w:rsidRPr="00AA1866">
                <w:rPr>
                  <w:rStyle w:val="ContactInfoChar"/>
                </w:rPr>
                <w:t>[</w:t>
              </w:r>
              <w:r w:rsidR="00AA1866" w:rsidRPr="00AA1866">
                <w:t>Street Address]</w:t>
              </w:r>
            </w:sdtContent>
          </w:sdt>
          <w:r w:rsidR="00AA1866" w:rsidRPr="00AA1866">
            <w:t xml:space="preserve">, </w:t>
          </w:r>
          <w:sdt>
            <w:sdtPr>
              <w:rPr>
                <w:rStyle w:val="ContactInfoChar"/>
              </w:rPr>
              <w:id w:val="1421248712"/>
              <w:placeholder>
                <w:docPart w:val="7DACEF9A7C13486F98146FFB4F2A55EA"/>
              </w:placeholder>
              <w:showingPlcHdr/>
            </w:sdtPr>
            <w:sdtEndPr>
              <w:rPr>
                <w:rStyle w:val="DefaultParagraphFont"/>
              </w:rPr>
            </w:sdtEndPr>
            <w:sdtContent>
              <w:r w:rsidR="00AA1866" w:rsidRPr="00AA1866">
                <w:rPr>
                  <w:rStyle w:val="ContactInfoChar"/>
                </w:rPr>
                <w:t>[</w:t>
              </w:r>
              <w:r w:rsidR="00AA1866" w:rsidRPr="00AA1866">
                <w:t>City, ST  ZIP Code]</w:t>
              </w:r>
            </w:sdtContent>
          </w:sdt>
          <w:r w:rsidR="00AA1866" w:rsidRPr="00AA1866">
            <w:t xml:space="preserve"> </w:t>
          </w:r>
          <w:sdt>
            <w:sdtPr>
              <w:rPr>
                <w:rStyle w:val="ContactInfoChar"/>
              </w:rPr>
              <w:id w:val="1421248713"/>
              <w:placeholder>
                <w:docPart w:val="797BF9D803734D6F8EABE5FF9FE2C4B2"/>
              </w:placeholder>
              <w:showingPlcHdr/>
            </w:sdtPr>
            <w:sdtEndPr>
              <w:rPr>
                <w:rStyle w:val="DefaultParagraphFont"/>
              </w:rPr>
            </w:sdtEndPr>
            <w:sdtContent>
              <w:r w:rsidR="00AA1866" w:rsidRPr="00AA1866">
                <w:rPr>
                  <w:rStyle w:val="ContactInfoChar"/>
                </w:rPr>
                <w:t>[</w:t>
              </w:r>
              <w:r w:rsidR="00AA1866" w:rsidRPr="00AA1866">
                <w:t>Phone]</w:t>
              </w:r>
            </w:sdtContent>
          </w:sdt>
        </w:p>
        <w:p w:rsidR="00AA1866" w:rsidRPr="00AA1866" w:rsidRDefault="00292D02" w:rsidP="00AA1866">
          <w:pPr>
            <w:pStyle w:val="ContactInfo"/>
          </w:pPr>
          <w:sdt>
            <w:sdtPr>
              <w:rPr>
                <w:rStyle w:val="ContactInfoChar"/>
              </w:rPr>
              <w:id w:val="1421248714"/>
              <w:placeholder>
                <w:docPart w:val="5B721E8734ED46E0B389DF7F8926136C"/>
              </w:placeholder>
            </w:sdtPr>
            <w:sdtEndPr>
              <w:rPr>
                <w:rStyle w:val="DefaultParagraphFont"/>
              </w:rPr>
            </w:sdtEndPr>
            <w:sdtContent>
              <w:r w:rsidR="00AA1866" w:rsidRPr="00AA1866">
                <w:rPr>
                  <w:rStyle w:val="ContactInfoChar"/>
                </w:rPr>
                <w:t>[E</w:t>
              </w:r>
              <w:r w:rsidR="00AA1866" w:rsidRPr="00AA1866">
                <w:t>-mail]</w:t>
              </w:r>
            </w:sdtContent>
          </w:sdt>
          <w:r w:rsidR="00AA1866" w:rsidRPr="00AA1866">
            <w:t xml:space="preserve"> </w:t>
          </w:r>
          <w:sdt>
            <w:sdtPr>
              <w:rPr>
                <w:rStyle w:val="ContactInfoChar"/>
              </w:rPr>
              <w:id w:val="1421248715"/>
              <w:placeholder>
                <w:docPart w:val="FB377766C6904A649894E15FDD2F5A4A"/>
              </w:placeholder>
              <w:showingPlcHdr/>
            </w:sdtPr>
            <w:sdtEndPr>
              <w:rPr>
                <w:rStyle w:val="DefaultParagraphFont"/>
              </w:rPr>
            </w:sdtEndPr>
            <w:sdtContent>
              <w:r w:rsidR="00AA1866" w:rsidRPr="00AA1866">
                <w:rPr>
                  <w:rStyle w:val="ContactInfoChar"/>
                </w:rPr>
                <w:t>[</w:t>
              </w:r>
              <w:r w:rsidR="00AA1866" w:rsidRPr="00AA1866">
                <w:t>Website]</w:t>
              </w:r>
            </w:sdtContent>
          </w:sdt>
        </w:p>
      </w:tc>
    </w:tr>
  </w:tbl>
  <w:p w:rsidR="00AA1866" w:rsidRDefault="00AA186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08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29" w:type="dxa"/>
        <w:left w:w="0" w:type="dxa"/>
        <w:right w:w="72" w:type="dxa"/>
      </w:tblCellMar>
      <w:tblLook w:val="04A0" w:firstRow="1" w:lastRow="0" w:firstColumn="1" w:lastColumn="0" w:noHBand="0" w:noVBand="1"/>
    </w:tblPr>
    <w:tblGrid>
      <w:gridCol w:w="10080"/>
    </w:tblGrid>
    <w:tr w:rsidR="001851A9" w:rsidRPr="00AA1866" w:rsidTr="00A11C70">
      <w:trPr>
        <w:trHeight w:val="335"/>
        <w:jc w:val="center"/>
      </w:trPr>
      <w:tc>
        <w:tcPr>
          <w:tcW w:w="0" w:type="auto"/>
        </w:tcPr>
        <w:p w:rsidR="001851A9" w:rsidRPr="00AA1866" w:rsidRDefault="00A046AF" w:rsidP="00A046AF">
          <w:pPr>
            <w:pStyle w:val="Name"/>
            <w:tabs>
              <w:tab w:val="center" w:pos="5004"/>
              <w:tab w:val="right" w:pos="10008"/>
            </w:tabs>
            <w:jc w:val="left"/>
          </w:pPr>
          <w:r>
            <w:rPr>
              <w:rStyle w:val="NameChar"/>
            </w:rPr>
            <w:tab/>
            <w:t xml:space="preserve"> </w:t>
          </w:r>
          <w:r>
            <w:rPr>
              <w:rStyle w:val="NameChar"/>
            </w:rPr>
            <w:tab/>
          </w:r>
          <w:r w:rsidR="00E67E8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 wp14:anchorId="1C92F61F" wp14:editId="4CF8C439">
                    <wp:simplePos x="0" y="0"/>
                    <wp:positionH relativeFrom="column">
                      <wp:posOffset>-376555</wp:posOffset>
                    </wp:positionH>
                    <wp:positionV relativeFrom="paragraph">
                      <wp:posOffset>-377190</wp:posOffset>
                    </wp:positionV>
                    <wp:extent cx="7072630" cy="1005840"/>
                    <wp:effectExtent l="4445" t="3810" r="0" b="9525"/>
                    <wp:wrapNone/>
                    <wp:docPr id="2" name="Freeform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7072630" cy="1005840"/>
                            </a:xfrm>
                            <a:custGeom>
                              <a:avLst/>
                              <a:gdLst>
                                <a:gd name="T0" fmla="*/ 0 w 11256"/>
                                <a:gd name="T1" fmla="*/ 1584 h 1584"/>
                                <a:gd name="T2" fmla="*/ 0 w 11256"/>
                                <a:gd name="T3" fmla="*/ 46 h 1584"/>
                                <a:gd name="T4" fmla="*/ 11256 w 11256"/>
                                <a:gd name="T5" fmla="*/ 46 h 1584"/>
                                <a:gd name="T6" fmla="*/ 4282 w 11256"/>
                                <a:gd name="T7" fmla="*/ 249 h 1584"/>
                                <a:gd name="T8" fmla="*/ 0 w 11256"/>
                                <a:gd name="T9" fmla="*/ 1584 h 15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256" h="1584">
                                  <a:moveTo>
                                    <a:pt x="0" y="1584"/>
                                  </a:moveTo>
                                  <a:cubicBezTo>
                                    <a:pt x="0" y="815"/>
                                    <a:pt x="0" y="46"/>
                                    <a:pt x="0" y="46"/>
                                  </a:cubicBezTo>
                                  <a:cubicBezTo>
                                    <a:pt x="0" y="46"/>
                                    <a:pt x="5628" y="46"/>
                                    <a:pt x="11256" y="46"/>
                                  </a:cubicBezTo>
                                  <a:cubicBezTo>
                                    <a:pt x="9439" y="210"/>
                                    <a:pt x="7442" y="498"/>
                                    <a:pt x="4282" y="249"/>
                                  </a:cubicBezTo>
                                  <a:cubicBezTo>
                                    <a:pt x="1122" y="0"/>
                                    <a:pt x="606" y="888"/>
                                    <a:pt x="0" y="1584"/>
                                  </a:cubicBezTo>
                                  <a:close/>
                                </a:path>
                              </a:pathLst>
                            </a:custGeom>
                            <a:gradFill rotWithShape="1">
                              <a:gsLst>
                                <a:gs pos="0">
                                  <a:schemeClr val="accent1">
                                    <a:lumMod val="60000"/>
                                    <a:lumOff val="40000"/>
                                    <a:alpha val="67999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  <a:gamma/>
                                    <a:tint val="0"/>
                                    <a:invGamma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13B3DA14" id="Freeform 11" o:spid="_x0000_s1026" style="position:absolute;margin-left:-29.65pt;margin-top:-29.7pt;width:556.9pt;height:79.2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1256,1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" path="m,1584c,815,,46,,46v,,5628,,11256,c9439,210,7442,498,4282,249,1122,,606,888,,1584xe" fillcolor="#95b3d7 [1940]" stroked="f">
                    <v:fill opacity="44563f" color2="#95b3d7 [1940]" rotate="t" focus="100%" type="gradient"/>
                    <v:path arrowok="t" o:connecttype="custom" o:connectlocs="0,1005840;0,29210;7072630,29210;2690565,158115;0,1005840" o:connectangles="0,0,0,0,0"/>
                  </v:shape>
                </w:pict>
              </mc:Fallback>
            </mc:AlternateContent>
          </w:r>
          <w:r w:rsidR="00E67E8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7E8CAB0D" wp14:editId="758B0496">
                    <wp:simplePos x="0" y="0"/>
                    <wp:positionH relativeFrom="column">
                      <wp:posOffset>-55880</wp:posOffset>
                    </wp:positionH>
                    <wp:positionV relativeFrom="paragraph">
                      <wp:posOffset>-606425</wp:posOffset>
                    </wp:positionV>
                    <wp:extent cx="7151370" cy="1289050"/>
                    <wp:effectExtent l="10795" t="12700" r="10160" b="12700"/>
                    <wp:wrapNone/>
                    <wp:docPr id="1" name="Freeform 1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7151370" cy="1289050"/>
                            </a:xfrm>
                            <a:custGeom>
                              <a:avLst/>
                              <a:gdLst>
                                <a:gd name="T0" fmla="*/ 0 w 11262"/>
                                <a:gd name="T1" fmla="*/ 2153 h 2153"/>
                                <a:gd name="T2" fmla="*/ 6683 w 11262"/>
                                <a:gd name="T3" fmla="*/ 886 h 2153"/>
                                <a:gd name="T4" fmla="*/ 11262 w 11262"/>
                                <a:gd name="T5" fmla="*/ 455 h 21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1262" h="2153">
                                  <a:moveTo>
                                    <a:pt x="0" y="2153"/>
                                  </a:moveTo>
                                  <a:cubicBezTo>
                                    <a:pt x="1292" y="0"/>
                                    <a:pt x="4221" y="923"/>
                                    <a:pt x="6683" y="886"/>
                                  </a:cubicBezTo>
                                  <a:cubicBezTo>
                                    <a:pt x="9145" y="849"/>
                                    <a:pt x="10355" y="561"/>
                                    <a:pt x="11262" y="455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chemeClr val="accent6">
                                  <a:lumMod val="40000"/>
                                  <a:lumOff val="6000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01CC7141" id="Freeform 10" o:spid="_x0000_s1026" style="position:absolute;margin-left:-4.4pt;margin-top:-47.75pt;width:563.1pt;height:101.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1262,21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" path="m,2153c1292,,4221,923,6683,886,9145,849,10355,561,11262,455e" filled="f" strokecolor="#fbd4b4 [1305]">
                    <v:path arrowok="t" o:connecttype="custom" o:connectlocs="0,1289050;4243705,530468;7151370,272419" o:connectangles="0,0,0"/>
                  </v:shape>
                </w:pict>
              </mc:Fallback>
            </mc:AlternateContent>
          </w:r>
          <w:sdt>
            <w:sdtPr>
              <w:rPr>
                <w:rStyle w:val="NameChar"/>
              </w:rPr>
              <w:id w:val="7187520"/>
              <w:placeholder>
                <w:docPart w:val="E4158DDD45944FCD86AB2453F427EA65"/>
              </w:placeholder>
            </w:sdtPr>
            <w:sdtEndPr>
              <w:rPr>
                <w:rStyle w:val="DefaultParagraphFont"/>
                <w:b/>
              </w:rPr>
            </w:sdtEndPr>
            <w:sdtContent>
              <w:r>
                <w:rPr>
                  <w:rStyle w:val="NameChar"/>
                </w:rPr>
                <w:t>Daniel Kolodziej</w:t>
              </w:r>
            </w:sdtContent>
          </w:sdt>
        </w:p>
      </w:tc>
    </w:tr>
    <w:tr w:rsidR="001851A9" w:rsidRPr="00AA1866" w:rsidTr="00A11C70">
      <w:trPr>
        <w:trHeight w:val="329"/>
        <w:jc w:val="center"/>
      </w:trPr>
      <w:tc>
        <w:tcPr>
          <w:tcW w:w="0" w:type="auto"/>
        </w:tcPr>
        <w:p w:rsidR="001851A9" w:rsidRPr="00AA1866" w:rsidRDefault="00292D02" w:rsidP="00AA1866">
          <w:pPr>
            <w:pStyle w:val="ContactInfo"/>
          </w:pPr>
          <w:sdt>
            <w:sdtPr>
              <w:rPr>
                <w:rStyle w:val="ContactInfoChar"/>
              </w:rPr>
              <w:id w:val="7187521"/>
              <w:placeholder>
                <w:docPart w:val="A487046E3F4E41FD9862F801E876F62F"/>
              </w:placeholder>
            </w:sdtPr>
            <w:sdtEndPr>
              <w:rPr>
                <w:rStyle w:val="DefaultParagraphFont"/>
              </w:rPr>
            </w:sdtEndPr>
            <w:sdtContent>
              <w:r w:rsidR="00A046AF">
                <w:rPr>
                  <w:rStyle w:val="ContactInfoChar"/>
                </w:rPr>
                <w:t>6324 W. Lawrence</w:t>
              </w:r>
            </w:sdtContent>
          </w:sdt>
          <w:r w:rsidR="00AA1866" w:rsidRPr="00AA1866">
            <w:t>,</w:t>
          </w:r>
          <w:r w:rsidR="005C23F7" w:rsidRPr="00AA1866">
            <w:t xml:space="preserve"> </w:t>
          </w:r>
          <w:sdt>
            <w:sdtPr>
              <w:rPr>
                <w:rStyle w:val="ContactInfoChar"/>
              </w:rPr>
              <w:id w:val="7187522"/>
              <w:placeholder>
                <w:docPart w:val="B4FF2E184BF54138B258BB93D26194B9"/>
              </w:placeholder>
            </w:sdtPr>
            <w:sdtEndPr>
              <w:rPr>
                <w:rStyle w:val="DefaultParagraphFont"/>
              </w:rPr>
            </w:sdtEndPr>
            <w:sdtContent>
              <w:r w:rsidR="00A046AF">
                <w:rPr>
                  <w:rStyle w:val="ContactInfoChar"/>
                </w:rPr>
                <w:t>Chicago, Illinois 60630</w:t>
              </w:r>
            </w:sdtContent>
          </w:sdt>
          <w:r w:rsidR="005C23F7" w:rsidRPr="00AA1866">
            <w:t xml:space="preserve"> </w:t>
          </w:r>
          <w:sdt>
            <w:sdtPr>
              <w:rPr>
                <w:rStyle w:val="ContactInfoChar"/>
              </w:rPr>
              <w:id w:val="7187523"/>
              <w:placeholder>
                <w:docPart w:val="C289445F5FAD4FB29B99373E6847D997"/>
              </w:placeholder>
            </w:sdtPr>
            <w:sdtEndPr>
              <w:rPr>
                <w:rStyle w:val="DefaultParagraphFont"/>
              </w:rPr>
            </w:sdtEndPr>
            <w:sdtContent>
              <w:r w:rsidR="00A046AF">
                <w:rPr>
                  <w:rStyle w:val="ContactInfoChar"/>
                </w:rPr>
                <w:t>773-899-5473</w:t>
              </w:r>
            </w:sdtContent>
          </w:sdt>
        </w:p>
        <w:p w:rsidR="001851A9" w:rsidRPr="00AA1866" w:rsidRDefault="00292D02" w:rsidP="00A046AF">
          <w:pPr>
            <w:pStyle w:val="ContactInfo"/>
          </w:pPr>
          <w:sdt>
            <w:sdtPr>
              <w:rPr>
                <w:rStyle w:val="ContactInfoChar"/>
              </w:rPr>
              <w:id w:val="7187524"/>
            </w:sdtPr>
            <w:sdtEndPr>
              <w:rPr>
                <w:rStyle w:val="DefaultParagraphFont"/>
              </w:rPr>
            </w:sdtEndPr>
            <w:sdtContent>
              <w:r w:rsidR="00A046AF">
                <w:rPr>
                  <w:rFonts w:ascii="Calibri" w:hAnsi="Calibri" w:cs="Calibri"/>
                  <w:lang w:val="en"/>
                </w:rPr>
                <w:t>dankolodziej3773@yahoo.com</w:t>
              </w:r>
            </w:sdtContent>
          </w:sdt>
          <w:r w:rsidR="005C23F7" w:rsidRPr="00AA1866">
            <w:t xml:space="preserve"> </w:t>
          </w:r>
          <w:sdt>
            <w:sdtPr>
              <w:rPr>
                <w:rStyle w:val="ContactInfoChar"/>
              </w:rPr>
              <w:id w:val="7187525"/>
            </w:sdtPr>
            <w:sdtEndPr>
              <w:rPr>
                <w:rStyle w:val="DefaultParagraphFont"/>
              </w:rPr>
            </w:sdtEndPr>
            <w:sdtContent>
              <w:r w:rsidR="00A046AF">
                <w:rPr>
                  <w:rStyle w:val="ContactInfoChar"/>
                </w:rPr>
                <w:t>, dkolodz1@hawk.iit.edu</w:t>
              </w:r>
            </w:sdtContent>
          </w:sdt>
        </w:p>
      </w:tc>
    </w:tr>
  </w:tbl>
  <w:p w:rsidR="001851A9" w:rsidRDefault="001851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7519D"/>
    <w:multiLevelType w:val="hybridMultilevel"/>
    <w:tmpl w:val="7DDE1B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CA67DF"/>
    <w:multiLevelType w:val="hybridMultilevel"/>
    <w:tmpl w:val="6C323F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6B28D3"/>
    <w:multiLevelType w:val="hybridMultilevel"/>
    <w:tmpl w:val="A08CA0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8E60C9"/>
    <w:multiLevelType w:val="hybridMultilevel"/>
    <w:tmpl w:val="46B87A6E"/>
    <w:lvl w:ilvl="0" w:tplc="356CBE3A">
      <w:start w:val="632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035442"/>
    <w:multiLevelType w:val="hybridMultilevel"/>
    <w:tmpl w:val="56428CE0"/>
    <w:lvl w:ilvl="0" w:tplc="C7523B42">
      <w:start w:val="1"/>
      <w:numFmt w:val="bullet"/>
      <w:pStyle w:val="Bulletedlis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5D2EBB"/>
    <w:multiLevelType w:val="hybridMultilevel"/>
    <w:tmpl w:val="CF9AFB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046AF"/>
    <w:rsid w:val="000F4408"/>
    <w:rsid w:val="00172833"/>
    <w:rsid w:val="001851A9"/>
    <w:rsid w:val="00194375"/>
    <w:rsid w:val="001C1203"/>
    <w:rsid w:val="0028107D"/>
    <w:rsid w:val="00292D02"/>
    <w:rsid w:val="002A10CA"/>
    <w:rsid w:val="002A3396"/>
    <w:rsid w:val="002D63FB"/>
    <w:rsid w:val="00361D12"/>
    <w:rsid w:val="003B75BB"/>
    <w:rsid w:val="003F51EC"/>
    <w:rsid w:val="003F7CDE"/>
    <w:rsid w:val="0045795A"/>
    <w:rsid w:val="004A4EEE"/>
    <w:rsid w:val="00500AD3"/>
    <w:rsid w:val="00565E5B"/>
    <w:rsid w:val="005C23F7"/>
    <w:rsid w:val="005F3EA7"/>
    <w:rsid w:val="00602E8B"/>
    <w:rsid w:val="007541A4"/>
    <w:rsid w:val="007F27A5"/>
    <w:rsid w:val="00852736"/>
    <w:rsid w:val="008F7D5B"/>
    <w:rsid w:val="00913F13"/>
    <w:rsid w:val="00985EAC"/>
    <w:rsid w:val="00A046AF"/>
    <w:rsid w:val="00A11C70"/>
    <w:rsid w:val="00A45177"/>
    <w:rsid w:val="00AA1866"/>
    <w:rsid w:val="00BA3192"/>
    <w:rsid w:val="00BC60E4"/>
    <w:rsid w:val="00BD63E7"/>
    <w:rsid w:val="00BF37BA"/>
    <w:rsid w:val="00C62030"/>
    <w:rsid w:val="00D32274"/>
    <w:rsid w:val="00D42D32"/>
    <w:rsid w:val="00D43B8C"/>
    <w:rsid w:val="00D7551C"/>
    <w:rsid w:val="00D967FE"/>
    <w:rsid w:val="00D96883"/>
    <w:rsid w:val="00DA6EC3"/>
    <w:rsid w:val="00DB4755"/>
    <w:rsid w:val="00E67E8C"/>
    <w:rsid w:val="00E972C5"/>
    <w:rsid w:val="00F007B5"/>
    <w:rsid w:val="00F351F5"/>
    <w:rsid w:val="00F37650"/>
    <w:rsid w:val="00F633BC"/>
    <w:rsid w:val="00F92D1D"/>
    <w:rsid w:val="00FA1921"/>
    <w:rsid w:val="00FB2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445C8E"/>
  <w15:docId w15:val="{BB193443-73D6-477F-AEE4-F89612960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51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51A9"/>
  </w:style>
  <w:style w:type="paragraph" w:styleId="Footer">
    <w:name w:val="footer"/>
    <w:basedOn w:val="Normal"/>
    <w:link w:val="FooterChar"/>
    <w:uiPriority w:val="99"/>
    <w:unhideWhenUsed/>
    <w:qFormat/>
    <w:rsid w:val="001851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51A9"/>
  </w:style>
  <w:style w:type="character" w:styleId="PlaceholderText">
    <w:name w:val="Placeholder Text"/>
    <w:basedOn w:val="DefaultParagraphFont"/>
    <w:uiPriority w:val="99"/>
    <w:semiHidden/>
    <w:rsid w:val="001851A9"/>
    <w:rPr>
      <w:color w:val="808080"/>
    </w:rPr>
  </w:style>
  <w:style w:type="paragraph" w:customStyle="1" w:styleId="ContactInfo">
    <w:name w:val="Contact Info"/>
    <w:link w:val="ContactInfoChar"/>
    <w:qFormat/>
    <w:rsid w:val="001851A9"/>
    <w:pPr>
      <w:jc w:val="right"/>
    </w:pPr>
    <w:rPr>
      <w:color w:val="0D0D0D" w:themeColor="text1" w:themeTint="F2"/>
      <w:sz w:val="24"/>
    </w:rPr>
  </w:style>
  <w:style w:type="table" w:styleId="TableGrid">
    <w:name w:val="Table Grid"/>
    <w:basedOn w:val="TableNormal"/>
    <w:uiPriority w:val="59"/>
    <w:rsid w:val="001851A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ontactInfoChar">
    <w:name w:val="Contact Info Char"/>
    <w:basedOn w:val="DefaultParagraphFont"/>
    <w:link w:val="ContactInfo"/>
    <w:rsid w:val="001851A9"/>
    <w:rPr>
      <w:color w:val="0D0D0D" w:themeColor="text1" w:themeTint="F2"/>
      <w:sz w:val="24"/>
    </w:rPr>
  </w:style>
  <w:style w:type="paragraph" w:customStyle="1" w:styleId="Name">
    <w:name w:val="Name"/>
    <w:link w:val="NameChar"/>
    <w:qFormat/>
    <w:rsid w:val="00A11C70"/>
    <w:pPr>
      <w:spacing w:after="0" w:line="240" w:lineRule="auto"/>
      <w:jc w:val="right"/>
    </w:pPr>
    <w:rPr>
      <w:rFonts w:asciiTheme="majorHAnsi" w:hAnsiTheme="majorHAnsi"/>
      <w:b/>
      <w:color w:val="984806" w:themeColor="accent6" w:themeShade="80"/>
      <w:sz w:val="32"/>
    </w:rPr>
  </w:style>
  <w:style w:type="character" w:customStyle="1" w:styleId="NameChar">
    <w:name w:val="Name Char"/>
    <w:basedOn w:val="DefaultParagraphFont"/>
    <w:link w:val="Name"/>
    <w:rsid w:val="00A11C70"/>
    <w:rPr>
      <w:rFonts w:asciiTheme="majorHAnsi" w:hAnsiTheme="majorHAnsi"/>
      <w:b/>
      <w:color w:val="984806" w:themeColor="accent6" w:themeShade="80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51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1A9"/>
    <w:rPr>
      <w:rFonts w:ascii="Tahoma" w:hAnsi="Tahoma" w:cs="Tahoma"/>
      <w:sz w:val="16"/>
      <w:szCs w:val="16"/>
    </w:rPr>
  </w:style>
  <w:style w:type="paragraph" w:customStyle="1" w:styleId="SectionTitle">
    <w:name w:val="Section Title"/>
    <w:basedOn w:val="Normal"/>
    <w:link w:val="SectionTitleChar"/>
    <w:qFormat/>
    <w:rsid w:val="00A11C70"/>
    <w:rPr>
      <w:rFonts w:asciiTheme="majorHAnsi" w:hAnsiTheme="majorHAnsi"/>
      <w:b/>
      <w:color w:val="0D0D0D" w:themeColor="text1" w:themeTint="F2"/>
      <w:sz w:val="26"/>
    </w:rPr>
  </w:style>
  <w:style w:type="character" w:customStyle="1" w:styleId="SectionTitleChar">
    <w:name w:val="Section Title Char"/>
    <w:basedOn w:val="DefaultParagraphFont"/>
    <w:link w:val="SectionTitle"/>
    <w:rsid w:val="00A11C70"/>
    <w:rPr>
      <w:rFonts w:asciiTheme="majorHAnsi" w:hAnsiTheme="majorHAnsi"/>
      <w:b/>
      <w:color w:val="0D0D0D" w:themeColor="text1" w:themeTint="F2"/>
      <w:sz w:val="26"/>
    </w:rPr>
  </w:style>
  <w:style w:type="paragraph" w:customStyle="1" w:styleId="Sectiondetails">
    <w:name w:val="Section details"/>
    <w:basedOn w:val="Normal"/>
    <w:link w:val="SectiondetailsChar"/>
    <w:qFormat/>
    <w:rsid w:val="00A11C70"/>
    <w:pPr>
      <w:spacing w:after="0" w:line="240" w:lineRule="auto"/>
    </w:pPr>
    <w:rPr>
      <w:color w:val="0D0D0D" w:themeColor="text1" w:themeTint="F2"/>
    </w:rPr>
  </w:style>
  <w:style w:type="character" w:customStyle="1" w:styleId="SectiondetailsChar">
    <w:name w:val="Section details Char"/>
    <w:basedOn w:val="DefaultParagraphFont"/>
    <w:link w:val="Sectiondetails"/>
    <w:rsid w:val="00A11C70"/>
    <w:rPr>
      <w:color w:val="0D0D0D" w:themeColor="text1" w:themeTint="F2"/>
    </w:rPr>
  </w:style>
  <w:style w:type="paragraph" w:customStyle="1" w:styleId="Bulletedlist">
    <w:name w:val="Bulleted list"/>
    <w:basedOn w:val="Sectiondetails"/>
    <w:link w:val="BulletedlistChar"/>
    <w:qFormat/>
    <w:rsid w:val="00AA1866"/>
    <w:pPr>
      <w:numPr>
        <w:numId w:val="5"/>
      </w:numPr>
    </w:pPr>
  </w:style>
  <w:style w:type="character" w:customStyle="1" w:styleId="BulletedlistChar">
    <w:name w:val="Bulleted list Char"/>
    <w:basedOn w:val="DefaultParagraphFont"/>
    <w:link w:val="Bulletedlist"/>
    <w:rsid w:val="00AA1866"/>
    <w:rPr>
      <w:rFonts w:asciiTheme="majorHAnsi" w:hAnsiTheme="majorHAnsi"/>
      <w:color w:val="0D0D0D" w:themeColor="text1" w:themeTint="F2"/>
      <w:sz w:val="24"/>
    </w:rPr>
  </w:style>
  <w:style w:type="character" w:styleId="Hyperlink">
    <w:name w:val="Hyperlink"/>
    <w:basedOn w:val="DefaultParagraphFont"/>
    <w:uiPriority w:val="99"/>
    <w:unhideWhenUsed/>
    <w:rsid w:val="00E972C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51F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nielkolodziej.github.io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danielkolodziej.github.io/multi-page_portfolio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jors\AppData\Roaming\Microsoft\Templates\Chron_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D817595410247B39A9BB0A33AA6C7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B957DA-F160-4E4B-9B66-AD3DEB227C58}"/>
      </w:docPartPr>
      <w:docPartBody>
        <w:p w:rsidR="00A14DC2" w:rsidRDefault="007A1CC5">
          <w:pPr>
            <w:pStyle w:val="1D817595410247B39A9BB0A33AA6C79A"/>
          </w:pPr>
          <w:r>
            <w:t>Objectives</w:t>
          </w:r>
        </w:p>
      </w:docPartBody>
    </w:docPart>
    <w:docPart>
      <w:docPartPr>
        <w:name w:val="A7385DF10E4E4BD6AB184CBF55FADE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C3B6D5-E87F-4E2E-8F70-E2AA551B23D9}"/>
      </w:docPartPr>
      <w:docPartBody>
        <w:p w:rsidR="00A14DC2" w:rsidRDefault="007A1CC5">
          <w:pPr>
            <w:pStyle w:val="A7385DF10E4E4BD6AB184CBF55FADEA3"/>
          </w:pPr>
          <w:r w:rsidRPr="003F51EC">
            <w:t>Describe your career goal or ideal job.</w:t>
          </w:r>
        </w:p>
      </w:docPartBody>
    </w:docPart>
    <w:docPart>
      <w:docPartPr>
        <w:name w:val="67E592B3F33A44E3BA52098BDD4DA6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80506A-C364-4E17-AF73-9B22D07476AA}"/>
      </w:docPartPr>
      <w:docPartBody>
        <w:p w:rsidR="00A14DC2" w:rsidRDefault="007A1CC5">
          <w:pPr>
            <w:pStyle w:val="67E592B3F33A44E3BA52098BDD4DA6C6"/>
          </w:pPr>
          <w:r>
            <w:t>Experience</w:t>
          </w:r>
        </w:p>
      </w:docPartBody>
    </w:docPart>
    <w:docPart>
      <w:docPartPr>
        <w:name w:val="88D94B49D9E1476A8033FD7B512075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E733C-816A-4735-8317-1948B2D5E000}"/>
      </w:docPartPr>
      <w:docPartBody>
        <w:p w:rsidR="00A14DC2" w:rsidRDefault="007A1CC5">
          <w:pPr>
            <w:pStyle w:val="88D94B49D9E1476A8033FD7B5120759C"/>
          </w:pPr>
          <w:r w:rsidRPr="003F51EC">
            <w:t>Company name</w:t>
          </w:r>
        </w:p>
      </w:docPartBody>
    </w:docPart>
    <w:docPart>
      <w:docPartPr>
        <w:name w:val="A8149D93D7BC4B4EA9A11B8790720A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DE4DFF-C4B2-42EE-8E3B-5F30BECB9FB8}"/>
      </w:docPartPr>
      <w:docPartBody>
        <w:p w:rsidR="00A14DC2" w:rsidRDefault="007A1CC5">
          <w:pPr>
            <w:pStyle w:val="A8149D93D7BC4B4EA9A11B8790720ABB"/>
          </w:pPr>
          <w:r w:rsidRPr="003F51EC">
            <w:t>City, S</w:t>
          </w:r>
          <w:r>
            <w:t>T</w:t>
          </w:r>
        </w:p>
      </w:docPartBody>
    </w:docPart>
    <w:docPart>
      <w:docPartPr>
        <w:name w:val="4BCFA0286F1144B6AAEF9D5A73648A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ED5ED1-A94F-4742-8344-41053F980417}"/>
      </w:docPartPr>
      <w:docPartBody>
        <w:p w:rsidR="00A14DC2" w:rsidRDefault="007A1CC5">
          <w:pPr>
            <w:pStyle w:val="4BCFA0286F1144B6AAEF9D5A73648AEA"/>
          </w:pPr>
          <w:r>
            <w:t>Academic Education</w:t>
          </w:r>
        </w:p>
      </w:docPartBody>
    </w:docPart>
    <w:docPart>
      <w:docPartPr>
        <w:name w:val="533594C98466485C92C15E3573AF22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13B091-D70A-4FF4-979F-87E6BE4D5842}"/>
      </w:docPartPr>
      <w:docPartBody>
        <w:p w:rsidR="00A14DC2" w:rsidRDefault="007A1CC5">
          <w:pPr>
            <w:pStyle w:val="533594C98466485C92C15E3573AF22C0"/>
          </w:pPr>
          <w:r w:rsidRPr="003F51EC">
            <w:t>Dates of Attendance :</w:t>
          </w:r>
        </w:p>
      </w:docPartBody>
    </w:docPart>
    <w:docPart>
      <w:docPartPr>
        <w:name w:val="20B7B6C9847E41DE939E5AA8DEBEC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D1DDE9-D466-4C7C-A181-8686407DB18B}"/>
      </w:docPartPr>
      <w:docPartBody>
        <w:p w:rsidR="00A14DC2" w:rsidRDefault="007A1CC5">
          <w:pPr>
            <w:pStyle w:val="20B7B6C9847E41DE939E5AA8DEBECB79"/>
          </w:pPr>
          <w:r w:rsidRPr="003F51EC">
            <w:t>Start Date</w:t>
          </w:r>
        </w:p>
      </w:docPartBody>
    </w:docPart>
    <w:docPart>
      <w:docPartPr>
        <w:name w:val="1AF7628AED81479DB6B69AECEE56B4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296B96-4FFD-4939-ACA5-451A2AF5CF5A}"/>
      </w:docPartPr>
      <w:docPartBody>
        <w:p w:rsidR="00A14DC2" w:rsidRDefault="007A1CC5">
          <w:pPr>
            <w:pStyle w:val="1AF7628AED81479DB6B69AECEE56B4C8"/>
          </w:pPr>
          <w:r w:rsidRPr="003F51EC">
            <w:t>To</w:t>
          </w:r>
        </w:p>
      </w:docPartBody>
    </w:docPart>
    <w:docPart>
      <w:docPartPr>
        <w:name w:val="9231EAD17FD94FDE8F0993C0F85B2E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C13500-713F-40D8-AABC-C6B834B3307D}"/>
      </w:docPartPr>
      <w:docPartBody>
        <w:p w:rsidR="00A14DC2" w:rsidRDefault="007A1CC5">
          <w:pPr>
            <w:pStyle w:val="9231EAD17FD94FDE8F0993C0F85B2E09"/>
          </w:pPr>
          <w:r w:rsidRPr="003F51EC">
            <w:t>End Date</w:t>
          </w:r>
        </w:p>
      </w:docPartBody>
    </w:docPart>
    <w:docPart>
      <w:docPartPr>
        <w:name w:val="A566622B82834C04BCC68324EA6B6D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E488AC-6ED7-4ACF-8D1A-AE01C01ED5B0}"/>
      </w:docPartPr>
      <w:docPartBody>
        <w:p w:rsidR="00A14DC2" w:rsidRDefault="007A1CC5">
          <w:pPr>
            <w:pStyle w:val="A566622B82834C04BCC68324EA6B6D58"/>
          </w:pPr>
          <w:r w:rsidRPr="003F51EC">
            <w:t>School name</w:t>
          </w:r>
        </w:p>
      </w:docPartBody>
    </w:docPart>
    <w:docPart>
      <w:docPartPr>
        <w:name w:val="EFD81298F74D41B0BCECD09C075B14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B06CB6-304A-4D21-919D-F10A2BC33443}"/>
      </w:docPartPr>
      <w:docPartBody>
        <w:p w:rsidR="00A14DC2" w:rsidRDefault="007A1CC5">
          <w:pPr>
            <w:pStyle w:val="EFD81298F74D41B0BCECD09C075B141E"/>
          </w:pPr>
          <w:r w:rsidRPr="003F51EC">
            <w:t>City, S</w:t>
          </w:r>
          <w:r>
            <w:t>T</w:t>
          </w:r>
        </w:p>
      </w:docPartBody>
    </w:docPart>
    <w:docPart>
      <w:docPartPr>
        <w:name w:val="9911A27670B84D88B5536E8EE55812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976F3-8AC4-465B-BC96-154AF6F56BAF}"/>
      </w:docPartPr>
      <w:docPartBody>
        <w:p w:rsidR="00A14DC2" w:rsidRDefault="007A1CC5">
          <w:pPr>
            <w:pStyle w:val="9911A27670B84D88B5536E8EE558125D"/>
          </w:pPr>
          <w:r w:rsidRPr="003F51EC">
            <w:t>Grade/ Percentage/ Marks Obtained</w:t>
          </w:r>
        </w:p>
      </w:docPartBody>
    </w:docPart>
    <w:docPart>
      <w:docPartPr>
        <w:name w:val="6468EFCCA4064E0493418401B479F3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14B6D1-5F60-4387-9F61-0F98D2F5E577}"/>
      </w:docPartPr>
      <w:docPartBody>
        <w:p w:rsidR="00A14DC2" w:rsidRDefault="007A1CC5">
          <w:pPr>
            <w:pStyle w:val="6468EFCCA4064E0493418401B479F3C8"/>
          </w:pPr>
          <w:r w:rsidRPr="003F51EC">
            <w:t>Special Award / accomplishment or degree minor</w:t>
          </w:r>
        </w:p>
      </w:docPartBody>
    </w:docPart>
    <w:docPart>
      <w:docPartPr>
        <w:name w:val="3B5F60315C9A44CEAD3A8C3DBBB97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56F94E-4681-4839-BCBA-860EC5D214CF}"/>
      </w:docPartPr>
      <w:docPartBody>
        <w:p w:rsidR="00A14DC2" w:rsidRDefault="007A1CC5">
          <w:pPr>
            <w:pStyle w:val="3B5F60315C9A44CEAD3A8C3DBBB970D3"/>
          </w:pPr>
          <w:r w:rsidRPr="003F51EC">
            <w:t>Special Award / accomplishment or degree minor</w:t>
          </w:r>
        </w:p>
      </w:docPartBody>
    </w:docPart>
    <w:docPart>
      <w:docPartPr>
        <w:name w:val="E4158DDD45944FCD86AB2453F427EA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85647-ADB9-4531-88BD-E356DA41BD0D}"/>
      </w:docPartPr>
      <w:docPartBody>
        <w:p w:rsidR="00A14DC2" w:rsidRDefault="00AF5A77" w:rsidP="00AF5A77">
          <w:pPr>
            <w:pStyle w:val="E4158DDD45944FCD86AB2453F427EA65"/>
          </w:pPr>
          <w:r w:rsidRPr="003F51EC">
            <w:t>Dates of Attendance :</w:t>
          </w:r>
        </w:p>
      </w:docPartBody>
    </w:docPart>
    <w:docPart>
      <w:docPartPr>
        <w:name w:val="A487046E3F4E41FD9862F801E876F6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134692-31B9-4F27-97DC-15F418DE238C}"/>
      </w:docPartPr>
      <w:docPartBody>
        <w:p w:rsidR="00A14DC2" w:rsidRDefault="00AF5A77" w:rsidP="00AF5A77">
          <w:pPr>
            <w:pStyle w:val="A487046E3F4E41FD9862F801E876F62F"/>
          </w:pPr>
          <w:r w:rsidRPr="003F51EC">
            <w:t>Start Date</w:t>
          </w:r>
        </w:p>
      </w:docPartBody>
    </w:docPart>
    <w:docPart>
      <w:docPartPr>
        <w:name w:val="B4FF2E184BF54138B258BB93D26194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689E92-16C0-4F21-AC47-039531CADEAD}"/>
      </w:docPartPr>
      <w:docPartBody>
        <w:p w:rsidR="00A14DC2" w:rsidRDefault="00AF5A77" w:rsidP="00AF5A77">
          <w:pPr>
            <w:pStyle w:val="B4FF2E184BF54138B258BB93D26194B9"/>
          </w:pPr>
          <w:r w:rsidRPr="003F51EC">
            <w:t>To</w:t>
          </w:r>
        </w:p>
      </w:docPartBody>
    </w:docPart>
    <w:docPart>
      <w:docPartPr>
        <w:name w:val="C289445F5FAD4FB29B99373E6847D9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BEC8D3-BB51-408F-8BCE-5E811EF6C055}"/>
      </w:docPartPr>
      <w:docPartBody>
        <w:p w:rsidR="00A14DC2" w:rsidRDefault="00AF5A77" w:rsidP="00AF5A77">
          <w:pPr>
            <w:pStyle w:val="C289445F5FAD4FB29B99373E6847D997"/>
          </w:pPr>
          <w:r w:rsidRPr="003F51EC">
            <w:t>End Date</w:t>
          </w:r>
        </w:p>
      </w:docPartBody>
    </w:docPart>
    <w:docPart>
      <w:docPartPr>
        <w:name w:val="CAB0FB3914214A7BAE19D97345D86D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7902C7-45C9-404C-AC94-6709A7E9CB11}"/>
      </w:docPartPr>
      <w:docPartBody>
        <w:p w:rsidR="00A14DC2" w:rsidRDefault="00AF5A77" w:rsidP="00AF5A77">
          <w:pPr>
            <w:pStyle w:val="CAB0FB3914214A7BAE19D97345D86D9A"/>
          </w:pPr>
          <w:r w:rsidRPr="003F51EC">
            <w:t>End Date</w:t>
          </w:r>
        </w:p>
      </w:docPartBody>
    </w:docPart>
    <w:docPart>
      <w:docPartPr>
        <w:name w:val="41853C4C1E214901A17C9F9B15E80E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D8FB2-E62A-47FA-9C77-5DCB892F5BA4}"/>
      </w:docPartPr>
      <w:docPartBody>
        <w:p w:rsidR="00A14DC2" w:rsidRDefault="00AF5A77" w:rsidP="00AF5A77">
          <w:pPr>
            <w:pStyle w:val="41853C4C1E214901A17C9F9B15E80E71"/>
          </w:pPr>
          <w:r w:rsidRPr="003F51EC">
            <w:t>End Date</w:t>
          </w:r>
        </w:p>
      </w:docPartBody>
    </w:docPart>
    <w:docPart>
      <w:docPartPr>
        <w:name w:val="7DACEF9A7C13486F98146FFB4F2A55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ED390F-9C65-40B6-A3B3-4CAC39040E82}"/>
      </w:docPartPr>
      <w:docPartBody>
        <w:p w:rsidR="00A14DC2" w:rsidRDefault="00AF5A77" w:rsidP="00AF5A77">
          <w:pPr>
            <w:pStyle w:val="7DACEF9A7C13486F98146FFB4F2A55EA"/>
          </w:pPr>
          <w:r w:rsidRPr="003F51EC">
            <w:t>Dates of Attendance :</w:t>
          </w:r>
        </w:p>
      </w:docPartBody>
    </w:docPart>
    <w:docPart>
      <w:docPartPr>
        <w:name w:val="797BF9D803734D6F8EABE5FF9FE2C4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4AD418-2060-498B-9A61-9980336179EA}"/>
      </w:docPartPr>
      <w:docPartBody>
        <w:p w:rsidR="00A14DC2" w:rsidRDefault="00AF5A77" w:rsidP="00AF5A77">
          <w:pPr>
            <w:pStyle w:val="797BF9D803734D6F8EABE5FF9FE2C4B2"/>
          </w:pPr>
          <w:r w:rsidRPr="003F51EC">
            <w:t>End Date</w:t>
          </w:r>
        </w:p>
      </w:docPartBody>
    </w:docPart>
    <w:docPart>
      <w:docPartPr>
        <w:name w:val="5B721E8734ED46E0B389DF7F892613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696454-AFDA-41D2-8EC7-B2F6DE3E18D0}"/>
      </w:docPartPr>
      <w:docPartBody>
        <w:p w:rsidR="00A14DC2" w:rsidRDefault="00AF5A77" w:rsidP="00AF5A77">
          <w:pPr>
            <w:pStyle w:val="5B721E8734ED46E0B389DF7F8926136C"/>
          </w:pPr>
          <w:r w:rsidRPr="003F51EC">
            <w:t>End Date</w:t>
          </w:r>
        </w:p>
      </w:docPartBody>
    </w:docPart>
    <w:docPart>
      <w:docPartPr>
        <w:name w:val="FB377766C6904A649894E15FDD2F5A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92BAD1-5875-4816-810F-CBA590ED5AEA}"/>
      </w:docPartPr>
      <w:docPartBody>
        <w:p w:rsidR="00A14DC2" w:rsidRDefault="00AF5A77" w:rsidP="00AF5A77">
          <w:pPr>
            <w:pStyle w:val="FB377766C6904A649894E15FDD2F5A4A"/>
          </w:pPr>
          <w:r w:rsidRPr="003F51EC">
            <w:t>Start Date</w:t>
          </w:r>
        </w:p>
      </w:docPartBody>
    </w:docPart>
    <w:docPart>
      <w:docPartPr>
        <w:name w:val="90BB45B78C7D4D299D9F0D2E3F5807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A6D08A-9E44-48AC-B3E1-CF58FF799F7B}"/>
      </w:docPartPr>
      <w:docPartBody>
        <w:p w:rsidR="003A1444" w:rsidRDefault="007B3F69" w:rsidP="007B3F69">
          <w:pPr>
            <w:pStyle w:val="90BB45B78C7D4D299D9F0D2E3F580789"/>
          </w:pPr>
          <w:r>
            <w:t>Academic 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5A77"/>
    <w:rsid w:val="001443A5"/>
    <w:rsid w:val="00217C12"/>
    <w:rsid w:val="002431E4"/>
    <w:rsid w:val="003A1444"/>
    <w:rsid w:val="0069375E"/>
    <w:rsid w:val="006B2486"/>
    <w:rsid w:val="00736750"/>
    <w:rsid w:val="007A1CC5"/>
    <w:rsid w:val="007B3F69"/>
    <w:rsid w:val="007F3DF4"/>
    <w:rsid w:val="00812BED"/>
    <w:rsid w:val="00A14DC2"/>
    <w:rsid w:val="00AF5A77"/>
    <w:rsid w:val="00CE2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D817595410247B39A9BB0A33AA6C79A">
    <w:name w:val="1D817595410247B39A9BB0A33AA6C79A"/>
  </w:style>
  <w:style w:type="paragraph" w:customStyle="1" w:styleId="A7385DF10E4E4BD6AB184CBF55FADEA3">
    <w:name w:val="A7385DF10E4E4BD6AB184CBF55FADEA3"/>
  </w:style>
  <w:style w:type="paragraph" w:customStyle="1" w:styleId="A743C64F6D434829AADABD0B4EA17288">
    <w:name w:val="A743C64F6D434829AADABD0B4EA17288"/>
  </w:style>
  <w:style w:type="paragraph" w:customStyle="1" w:styleId="9ECC5B8BCE944B6DA723D9B1B89F95B7">
    <w:name w:val="9ECC5B8BCE944B6DA723D9B1B89F95B7"/>
  </w:style>
  <w:style w:type="paragraph" w:customStyle="1" w:styleId="77DD3DBC1FB34F9CA98D6EFCEF01FE8C">
    <w:name w:val="77DD3DBC1FB34F9CA98D6EFCEF01FE8C"/>
  </w:style>
  <w:style w:type="paragraph" w:customStyle="1" w:styleId="AD1A549D7FAC41C383246D5296329E70">
    <w:name w:val="AD1A549D7FAC41C383246D5296329E70"/>
  </w:style>
  <w:style w:type="paragraph" w:customStyle="1" w:styleId="4EED7FA2B84A447E92A414D949C2E451">
    <w:name w:val="4EED7FA2B84A447E92A414D949C2E451"/>
  </w:style>
  <w:style w:type="paragraph" w:customStyle="1" w:styleId="C0D1B3B1DDAD4F4BAF6B658D5C796B6C">
    <w:name w:val="C0D1B3B1DDAD4F4BAF6B658D5C796B6C"/>
  </w:style>
  <w:style w:type="paragraph" w:customStyle="1" w:styleId="2A07655850784DB99C5F73A567DAC784">
    <w:name w:val="2A07655850784DB99C5F73A567DAC784"/>
  </w:style>
  <w:style w:type="paragraph" w:customStyle="1" w:styleId="835115E5C54E4F4AAE5AF5B74CBBE0CE">
    <w:name w:val="835115E5C54E4F4AAE5AF5B74CBBE0CE"/>
  </w:style>
  <w:style w:type="paragraph" w:customStyle="1" w:styleId="19E1028E5F5D40F6BA3A303C43CCBB67">
    <w:name w:val="19E1028E5F5D40F6BA3A303C43CCBB67"/>
  </w:style>
  <w:style w:type="paragraph" w:customStyle="1" w:styleId="D3FC0A5EF5454CFF883A1E2C7303C2D2">
    <w:name w:val="D3FC0A5EF5454CFF883A1E2C7303C2D2"/>
  </w:style>
  <w:style w:type="paragraph" w:customStyle="1" w:styleId="FB8AFE9DC9BB4F31BA5E6FF6BFB24193">
    <w:name w:val="FB8AFE9DC9BB4F31BA5E6FF6BFB24193"/>
  </w:style>
  <w:style w:type="paragraph" w:customStyle="1" w:styleId="C4FD924E399B4E7AA3D2FA5F907EBFDE">
    <w:name w:val="C4FD924E399B4E7AA3D2FA5F907EBFDE"/>
  </w:style>
  <w:style w:type="paragraph" w:customStyle="1" w:styleId="AB7A6FC0E7BE42DD9D10F6A25D3DDC73">
    <w:name w:val="AB7A6FC0E7BE42DD9D10F6A25D3DDC73"/>
  </w:style>
  <w:style w:type="paragraph" w:customStyle="1" w:styleId="6D687397971E462B9B6EEC18B69ACE1D">
    <w:name w:val="6D687397971E462B9B6EEC18B69ACE1D"/>
  </w:style>
  <w:style w:type="paragraph" w:customStyle="1" w:styleId="73A2EFEB22EB496ABE8C9CA0299EF739">
    <w:name w:val="73A2EFEB22EB496ABE8C9CA0299EF739"/>
  </w:style>
  <w:style w:type="paragraph" w:customStyle="1" w:styleId="0775D550F97E499691FFDEEFD6EBA96D">
    <w:name w:val="0775D550F97E499691FFDEEFD6EBA96D"/>
  </w:style>
  <w:style w:type="paragraph" w:customStyle="1" w:styleId="B7654BA7CE9F4E698E85A6F2F578A775">
    <w:name w:val="B7654BA7CE9F4E698E85A6F2F578A775"/>
  </w:style>
  <w:style w:type="paragraph" w:customStyle="1" w:styleId="93FB2F5A7610484590D20752B3953943">
    <w:name w:val="93FB2F5A7610484590D20752B3953943"/>
  </w:style>
  <w:style w:type="paragraph" w:customStyle="1" w:styleId="D8260509CB614E85B2B12DEF5F9BF3C9">
    <w:name w:val="D8260509CB614E85B2B12DEF5F9BF3C9"/>
  </w:style>
  <w:style w:type="paragraph" w:customStyle="1" w:styleId="4991734B3AD74E12A78CD0F47A91D8B4">
    <w:name w:val="4991734B3AD74E12A78CD0F47A91D8B4"/>
  </w:style>
  <w:style w:type="paragraph" w:customStyle="1" w:styleId="8B3D22B900DD430B810EBF617392E6D3">
    <w:name w:val="8B3D22B900DD430B810EBF617392E6D3"/>
  </w:style>
  <w:style w:type="paragraph" w:customStyle="1" w:styleId="12844D7167834F8CB9817987FD96A626">
    <w:name w:val="12844D7167834F8CB9817987FD96A626"/>
  </w:style>
  <w:style w:type="paragraph" w:customStyle="1" w:styleId="62B2C9BF171B418D8ADDB65B31963C10">
    <w:name w:val="62B2C9BF171B418D8ADDB65B31963C10"/>
  </w:style>
  <w:style w:type="paragraph" w:customStyle="1" w:styleId="01FDE2AC83AC47B6B94DF677CED88737">
    <w:name w:val="01FDE2AC83AC47B6B94DF677CED88737"/>
  </w:style>
  <w:style w:type="paragraph" w:customStyle="1" w:styleId="FCD33796DE924BAC8818716348610178">
    <w:name w:val="FCD33796DE924BAC8818716348610178"/>
  </w:style>
  <w:style w:type="paragraph" w:customStyle="1" w:styleId="620FED30487340429B342664F4B45AAE">
    <w:name w:val="620FED30487340429B342664F4B45AAE"/>
  </w:style>
  <w:style w:type="paragraph" w:customStyle="1" w:styleId="D45900AF7BB34C05BF46B200E7CB9092">
    <w:name w:val="D45900AF7BB34C05BF46B200E7CB9092"/>
  </w:style>
  <w:style w:type="paragraph" w:customStyle="1" w:styleId="67E592B3F33A44E3BA52098BDD4DA6C6">
    <w:name w:val="67E592B3F33A44E3BA52098BDD4DA6C6"/>
  </w:style>
  <w:style w:type="paragraph" w:customStyle="1" w:styleId="4EF61FF5F6D545A29371D594BEC6D920">
    <w:name w:val="4EF61FF5F6D545A29371D594BEC6D920"/>
  </w:style>
  <w:style w:type="paragraph" w:customStyle="1" w:styleId="779985C1C6A84C84A8FD6BC98A30A335">
    <w:name w:val="779985C1C6A84C84A8FD6BC98A30A335"/>
  </w:style>
  <w:style w:type="paragraph" w:customStyle="1" w:styleId="88D94B49D9E1476A8033FD7B5120759C">
    <w:name w:val="88D94B49D9E1476A8033FD7B5120759C"/>
  </w:style>
  <w:style w:type="paragraph" w:customStyle="1" w:styleId="A8149D93D7BC4B4EA9A11B8790720ABB">
    <w:name w:val="A8149D93D7BC4B4EA9A11B8790720ABB"/>
  </w:style>
  <w:style w:type="paragraph" w:customStyle="1" w:styleId="354B668719F64687B2CB6A75BB910A8E">
    <w:name w:val="354B668719F64687B2CB6A75BB910A8E"/>
  </w:style>
  <w:style w:type="paragraph" w:customStyle="1" w:styleId="49697B8AD0804B7B8D4060BB9E78B0B7">
    <w:name w:val="49697B8AD0804B7B8D4060BB9E78B0B7"/>
  </w:style>
  <w:style w:type="paragraph" w:customStyle="1" w:styleId="E24E28631D5743979D8532B37A0BA276">
    <w:name w:val="E24E28631D5743979D8532B37A0BA276"/>
  </w:style>
  <w:style w:type="paragraph" w:customStyle="1" w:styleId="DDCB7CCD3CCB459997FD0C95C61BFB27">
    <w:name w:val="DDCB7CCD3CCB459997FD0C95C61BFB27"/>
  </w:style>
  <w:style w:type="paragraph" w:customStyle="1" w:styleId="49EDB483F7B54699A9883975E77E4B09">
    <w:name w:val="49EDB483F7B54699A9883975E77E4B09"/>
  </w:style>
  <w:style w:type="paragraph" w:customStyle="1" w:styleId="503C6757C2C64AC3BBC76F7C3DD044DD">
    <w:name w:val="503C6757C2C64AC3BBC76F7C3DD044DD"/>
  </w:style>
  <w:style w:type="paragraph" w:customStyle="1" w:styleId="51887B2F46254DE1B452A53B40CD43B5">
    <w:name w:val="51887B2F46254DE1B452A53B40CD43B5"/>
  </w:style>
  <w:style w:type="paragraph" w:customStyle="1" w:styleId="A83A4F3F0C1841B4AA2332CE48B9F048">
    <w:name w:val="A83A4F3F0C1841B4AA2332CE48B9F048"/>
  </w:style>
  <w:style w:type="paragraph" w:customStyle="1" w:styleId="04DCE177C3EA4596B58B31DD8A6725B4">
    <w:name w:val="04DCE177C3EA4596B58B31DD8A6725B4"/>
  </w:style>
  <w:style w:type="paragraph" w:customStyle="1" w:styleId="890BCD95D61246F19F708C189C793397">
    <w:name w:val="890BCD95D61246F19F708C189C793397"/>
  </w:style>
  <w:style w:type="paragraph" w:customStyle="1" w:styleId="53CE292A09E4441E8EFB672C6F8689A3">
    <w:name w:val="53CE292A09E4441E8EFB672C6F8689A3"/>
  </w:style>
  <w:style w:type="paragraph" w:customStyle="1" w:styleId="575B534683E541CA847772C97DA36B20">
    <w:name w:val="575B534683E541CA847772C97DA36B20"/>
  </w:style>
  <w:style w:type="paragraph" w:customStyle="1" w:styleId="A85CC30FE7AE43FDB876396F228EE447">
    <w:name w:val="A85CC30FE7AE43FDB876396F228EE447"/>
  </w:style>
  <w:style w:type="paragraph" w:customStyle="1" w:styleId="1DC730FB592341558B080073AEAAC099">
    <w:name w:val="1DC730FB592341558B080073AEAAC099"/>
  </w:style>
  <w:style w:type="paragraph" w:customStyle="1" w:styleId="4BCFA0286F1144B6AAEF9D5A73648AEA">
    <w:name w:val="4BCFA0286F1144B6AAEF9D5A73648AEA"/>
  </w:style>
  <w:style w:type="paragraph" w:customStyle="1" w:styleId="533594C98466485C92C15E3573AF22C0">
    <w:name w:val="533594C98466485C92C15E3573AF22C0"/>
  </w:style>
  <w:style w:type="paragraph" w:customStyle="1" w:styleId="20B7B6C9847E41DE939E5AA8DEBECB79">
    <w:name w:val="20B7B6C9847E41DE939E5AA8DEBECB79"/>
  </w:style>
  <w:style w:type="paragraph" w:customStyle="1" w:styleId="1AF7628AED81479DB6B69AECEE56B4C8">
    <w:name w:val="1AF7628AED81479DB6B69AECEE56B4C8"/>
  </w:style>
  <w:style w:type="paragraph" w:customStyle="1" w:styleId="9231EAD17FD94FDE8F0993C0F85B2E09">
    <w:name w:val="9231EAD17FD94FDE8F0993C0F85B2E09"/>
  </w:style>
  <w:style w:type="paragraph" w:customStyle="1" w:styleId="A566622B82834C04BCC68324EA6B6D58">
    <w:name w:val="A566622B82834C04BCC68324EA6B6D58"/>
  </w:style>
  <w:style w:type="paragraph" w:customStyle="1" w:styleId="EFD81298F74D41B0BCECD09C075B141E">
    <w:name w:val="EFD81298F74D41B0BCECD09C075B141E"/>
  </w:style>
  <w:style w:type="paragraph" w:customStyle="1" w:styleId="9911A27670B84D88B5536E8EE558125D">
    <w:name w:val="9911A27670B84D88B5536E8EE558125D"/>
  </w:style>
  <w:style w:type="paragraph" w:customStyle="1" w:styleId="6468EFCCA4064E0493418401B479F3C8">
    <w:name w:val="6468EFCCA4064E0493418401B479F3C8"/>
  </w:style>
  <w:style w:type="paragraph" w:customStyle="1" w:styleId="3B5F60315C9A44CEAD3A8C3DBBB970D3">
    <w:name w:val="3B5F60315C9A44CEAD3A8C3DBBB970D3"/>
  </w:style>
  <w:style w:type="paragraph" w:customStyle="1" w:styleId="4CF4F48BD10B40FAA8F6C87945A8378D">
    <w:name w:val="4CF4F48BD10B40FAA8F6C87945A8378D"/>
  </w:style>
  <w:style w:type="paragraph" w:customStyle="1" w:styleId="3E03E0DB431E42F1A1EF6C5DB2836950">
    <w:name w:val="3E03E0DB431E42F1A1EF6C5DB2836950"/>
  </w:style>
  <w:style w:type="paragraph" w:customStyle="1" w:styleId="E4158DDD45944FCD86AB2453F427EA65">
    <w:name w:val="E4158DDD45944FCD86AB2453F427EA65"/>
    <w:rsid w:val="00AF5A77"/>
  </w:style>
  <w:style w:type="paragraph" w:customStyle="1" w:styleId="A487046E3F4E41FD9862F801E876F62F">
    <w:name w:val="A487046E3F4E41FD9862F801E876F62F"/>
    <w:rsid w:val="00AF5A77"/>
  </w:style>
  <w:style w:type="paragraph" w:customStyle="1" w:styleId="B4FF2E184BF54138B258BB93D26194B9">
    <w:name w:val="B4FF2E184BF54138B258BB93D26194B9"/>
    <w:rsid w:val="00AF5A77"/>
  </w:style>
  <w:style w:type="paragraph" w:customStyle="1" w:styleId="C289445F5FAD4FB29B99373E6847D997">
    <w:name w:val="C289445F5FAD4FB29B99373E6847D997"/>
    <w:rsid w:val="00AF5A77"/>
  </w:style>
  <w:style w:type="paragraph" w:customStyle="1" w:styleId="CAB0FB3914214A7BAE19D97345D86D9A">
    <w:name w:val="CAB0FB3914214A7BAE19D97345D86D9A"/>
    <w:rsid w:val="00AF5A77"/>
  </w:style>
  <w:style w:type="paragraph" w:customStyle="1" w:styleId="41853C4C1E214901A17C9F9B15E80E71">
    <w:name w:val="41853C4C1E214901A17C9F9B15E80E71"/>
    <w:rsid w:val="00AF5A77"/>
  </w:style>
  <w:style w:type="paragraph" w:customStyle="1" w:styleId="7DACEF9A7C13486F98146FFB4F2A55EA">
    <w:name w:val="7DACEF9A7C13486F98146FFB4F2A55EA"/>
    <w:rsid w:val="00AF5A77"/>
  </w:style>
  <w:style w:type="paragraph" w:customStyle="1" w:styleId="797BF9D803734D6F8EABE5FF9FE2C4B2">
    <w:name w:val="797BF9D803734D6F8EABE5FF9FE2C4B2"/>
    <w:rsid w:val="00AF5A77"/>
  </w:style>
  <w:style w:type="paragraph" w:customStyle="1" w:styleId="5B721E8734ED46E0B389DF7F8926136C">
    <w:name w:val="5B721E8734ED46E0B389DF7F8926136C"/>
    <w:rsid w:val="00AF5A77"/>
  </w:style>
  <w:style w:type="paragraph" w:customStyle="1" w:styleId="FB377766C6904A649894E15FDD2F5A4A">
    <w:name w:val="FB377766C6904A649894E15FDD2F5A4A"/>
    <w:rsid w:val="00AF5A77"/>
  </w:style>
  <w:style w:type="paragraph" w:customStyle="1" w:styleId="BEA4C74C4AF94A359801BB074212357F">
    <w:name w:val="BEA4C74C4AF94A359801BB074212357F"/>
    <w:rsid w:val="00AF5A77"/>
  </w:style>
  <w:style w:type="paragraph" w:customStyle="1" w:styleId="F90D96028FB14C09BCE790DAB98AF892">
    <w:name w:val="F90D96028FB14C09BCE790DAB98AF892"/>
    <w:rsid w:val="00AF5A77"/>
  </w:style>
  <w:style w:type="paragraph" w:customStyle="1" w:styleId="07441ACE7083408B9C8CA190B6A6CABB">
    <w:name w:val="07441ACE7083408B9C8CA190B6A6CABB"/>
    <w:rsid w:val="00AF5A77"/>
  </w:style>
  <w:style w:type="paragraph" w:customStyle="1" w:styleId="D9D82C67D5EE438BA64C094BC6CB463F">
    <w:name w:val="D9D82C67D5EE438BA64C094BC6CB463F"/>
    <w:rsid w:val="00AF5A77"/>
  </w:style>
  <w:style w:type="paragraph" w:customStyle="1" w:styleId="90BB45B78C7D4D299D9F0D2E3F580789">
    <w:name w:val="90BB45B78C7D4D299D9F0D2E3F580789"/>
    <w:rsid w:val="007B3F6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17EC12F-BAE4-442D-AE1A-2E682CA2405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Chron_Resume</Template>
  <TotalTime>154</TotalTime>
  <Pages>1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Kolodziej</cp:lastModifiedBy>
  <cp:revision>9</cp:revision>
  <dcterms:created xsi:type="dcterms:W3CDTF">2018-04-06T00:44:00Z</dcterms:created>
  <dcterms:modified xsi:type="dcterms:W3CDTF">2018-11-08T23:00:00Z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TC103780299990</vt:lpwstr>
  </property>
</Properties>
</file>